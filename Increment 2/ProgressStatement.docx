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071F" w14:textId="73A25BC7" w:rsidR="002B4085" w:rsidRPr="006A75E1" w:rsidRDefault="00D37466" w:rsidP="00B3588A">
      <w:pPr>
        <w:pStyle w:val="Title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A4C05D" wp14:editId="4CB4C2EA">
            <wp:simplePos x="0" y="0"/>
            <wp:positionH relativeFrom="margin">
              <wp:posOffset>4627872</wp:posOffset>
            </wp:positionH>
            <wp:positionV relativeFrom="paragraph">
              <wp:posOffset>-54193</wp:posOffset>
            </wp:positionV>
            <wp:extent cx="1536065" cy="3331845"/>
            <wp:effectExtent l="0" t="0" r="6985" b="1905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88A" w:rsidRPr="006A75E1">
        <w:rPr>
          <w:sz w:val="22"/>
          <w:szCs w:val="22"/>
        </w:rPr>
        <w:t xml:space="preserve">Jukify Progress Statement – Increment </w:t>
      </w:r>
      <w:r w:rsidR="002F622E">
        <w:rPr>
          <w:sz w:val="22"/>
          <w:szCs w:val="22"/>
        </w:rPr>
        <w:t>2</w:t>
      </w:r>
    </w:p>
    <w:p w14:paraId="1742F56E" w14:textId="7EE7B080" w:rsidR="006357D3" w:rsidRPr="006A75E1" w:rsidRDefault="006357D3" w:rsidP="006357D3">
      <w:pPr>
        <w:pStyle w:val="Heading1"/>
        <w:rPr>
          <w:sz w:val="22"/>
          <w:szCs w:val="22"/>
        </w:rPr>
      </w:pPr>
      <w:r w:rsidRPr="006A75E1">
        <w:rPr>
          <w:sz w:val="22"/>
          <w:szCs w:val="22"/>
        </w:rPr>
        <w:t>Progress description</w:t>
      </w:r>
    </w:p>
    <w:p w14:paraId="6DC5F5E4" w14:textId="328C7FCD" w:rsidR="006357D3" w:rsidRDefault="00536231" w:rsidP="006357D3">
      <w:pPr>
        <w:pStyle w:val="Heading2"/>
        <w:rPr>
          <w:sz w:val="22"/>
          <w:szCs w:val="22"/>
        </w:rPr>
      </w:pPr>
      <w:r w:rsidRPr="006A75E1">
        <w:rPr>
          <w:sz w:val="22"/>
          <w:szCs w:val="22"/>
        </w:rPr>
        <w:t>Frontend app</w:t>
      </w:r>
    </w:p>
    <w:p w14:paraId="184CF4E1" w14:textId="582F1669" w:rsidR="00CA1781" w:rsidRDefault="00CA1781" w:rsidP="00CA1781">
      <w:pPr>
        <w:pStyle w:val="ListParagraph"/>
        <w:numPr>
          <w:ilvl w:val="0"/>
          <w:numId w:val="40"/>
        </w:numPr>
      </w:pPr>
      <w:r>
        <w:t>New UI Design</w:t>
      </w:r>
    </w:p>
    <w:p w14:paraId="217B9F9A" w14:textId="6AE5A49D" w:rsidR="00E1659F" w:rsidRDefault="00E1659F" w:rsidP="00E1659F">
      <w:pPr>
        <w:pStyle w:val="ListParagraph"/>
        <w:numPr>
          <w:ilvl w:val="1"/>
          <w:numId w:val="40"/>
        </w:numPr>
      </w:pPr>
      <w:r>
        <w:t>Entire theme, new assets, icon</w:t>
      </w:r>
    </w:p>
    <w:p w14:paraId="1257A5DB" w14:textId="422D89AD" w:rsidR="001B197C" w:rsidRDefault="001B197C" w:rsidP="00E1659F">
      <w:pPr>
        <w:pStyle w:val="ListParagraph"/>
        <w:numPr>
          <w:ilvl w:val="1"/>
          <w:numId w:val="40"/>
        </w:numPr>
      </w:pPr>
      <w:r>
        <w:t>Toolbar</w:t>
      </w:r>
    </w:p>
    <w:p w14:paraId="6F3BB43B" w14:textId="7B4A5F36" w:rsidR="00D37466" w:rsidRDefault="00D37466" w:rsidP="00CA1781">
      <w:pPr>
        <w:pStyle w:val="ListParagraph"/>
        <w:numPr>
          <w:ilvl w:val="0"/>
          <w:numId w:val="40"/>
        </w:numPr>
      </w:pPr>
      <w:r>
        <w:t>Fetches playlists from Spotify so party master can start the party</w:t>
      </w:r>
    </w:p>
    <w:p w14:paraId="366A950F" w14:textId="082A24A1" w:rsidR="00D37466" w:rsidRDefault="00D37466" w:rsidP="00D37466">
      <w:pPr>
        <w:pStyle w:val="ListParagraph"/>
        <w:numPr>
          <w:ilvl w:val="1"/>
          <w:numId w:val="40"/>
        </w:numPr>
      </w:pPr>
      <w:r>
        <w:t>Does not proceed if no playlist is selected</w:t>
      </w:r>
    </w:p>
    <w:p w14:paraId="53CBDB60" w14:textId="7E15A19C" w:rsidR="007044FF" w:rsidRDefault="00287A4C" w:rsidP="007044FF">
      <w:pPr>
        <w:pStyle w:val="ListParagraph"/>
        <w:numPr>
          <w:ilvl w:val="0"/>
          <w:numId w:val="40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58AB9DB" wp14:editId="7490B585">
            <wp:simplePos x="0" y="0"/>
            <wp:positionH relativeFrom="column">
              <wp:posOffset>-571524</wp:posOffset>
            </wp:positionH>
            <wp:positionV relativeFrom="paragraph">
              <wp:posOffset>213349</wp:posOffset>
            </wp:positionV>
            <wp:extent cx="1948815" cy="4229735"/>
            <wp:effectExtent l="0" t="0" r="0" b="0"/>
            <wp:wrapNone/>
            <wp:docPr id="10" name="Picture 10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phon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4FF">
        <w:t>Joining the party through QR Code</w:t>
      </w:r>
    </w:p>
    <w:p w14:paraId="630EB347" w14:textId="270E81BC" w:rsidR="00D37466" w:rsidRDefault="00D37466" w:rsidP="00D37466"/>
    <w:p w14:paraId="4EE565D6" w14:textId="7293DE6A" w:rsidR="00D37466" w:rsidRDefault="0075388B" w:rsidP="00D37466">
      <w:r>
        <w:rPr>
          <w:noProof/>
        </w:rPr>
        <w:drawing>
          <wp:anchor distT="0" distB="0" distL="114300" distR="114300" simplePos="0" relativeHeight="251670528" behindDoc="0" locked="0" layoutInCell="1" allowOverlap="1" wp14:anchorId="3CD457C3" wp14:editId="061E0F69">
            <wp:simplePos x="0" y="0"/>
            <wp:positionH relativeFrom="column">
              <wp:posOffset>1519555</wp:posOffset>
            </wp:positionH>
            <wp:positionV relativeFrom="paragraph">
              <wp:posOffset>5080</wp:posOffset>
            </wp:positionV>
            <wp:extent cx="2206625" cy="3629025"/>
            <wp:effectExtent l="0" t="0" r="3175" b="0"/>
            <wp:wrapNone/>
            <wp:docPr id="14" name="Picture 14" descr="A picture containing text, indoor, floor, ce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indoor, floor, ceil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7A007" w14:textId="1798FD7C" w:rsidR="00D37466" w:rsidRDefault="00D37466" w:rsidP="00D37466"/>
    <w:p w14:paraId="10001024" w14:textId="226E79C3" w:rsidR="00D37466" w:rsidRPr="00CA1781" w:rsidRDefault="00D37466" w:rsidP="00D37466">
      <w:pPr>
        <w:ind w:left="360"/>
      </w:pPr>
    </w:p>
    <w:p w14:paraId="03BA044A" w14:textId="6D2307F6" w:rsidR="00F3087A" w:rsidRDefault="00F3087A" w:rsidP="00F3087A"/>
    <w:p w14:paraId="1B8EDCC3" w14:textId="12E9AA6F" w:rsidR="00F3087A" w:rsidRDefault="00F3087A" w:rsidP="00F3087A"/>
    <w:p w14:paraId="73203F84" w14:textId="6C13E48D" w:rsidR="00F3087A" w:rsidRDefault="00F3087A" w:rsidP="00F3087A"/>
    <w:p w14:paraId="05D3A2A0" w14:textId="288104B0" w:rsidR="00F3087A" w:rsidRDefault="00F3087A" w:rsidP="00F3087A"/>
    <w:p w14:paraId="1AF6F8F4" w14:textId="7030FA06" w:rsidR="00F3087A" w:rsidRDefault="00F3087A" w:rsidP="00F3087A"/>
    <w:p w14:paraId="56F586B7" w14:textId="22D989A4" w:rsidR="00F3087A" w:rsidRDefault="00F3087A" w:rsidP="00F3087A"/>
    <w:p w14:paraId="76DE6A73" w14:textId="4DA6C28D" w:rsidR="00F3087A" w:rsidRDefault="00F3087A" w:rsidP="00F3087A"/>
    <w:p w14:paraId="11826FF8" w14:textId="54ABF2BF" w:rsidR="00F3087A" w:rsidRDefault="0075388B" w:rsidP="00F3087A">
      <w:r>
        <w:rPr>
          <w:noProof/>
        </w:rPr>
        <w:drawing>
          <wp:anchor distT="0" distB="0" distL="114300" distR="114300" simplePos="0" relativeHeight="251669504" behindDoc="0" locked="0" layoutInCell="1" allowOverlap="1" wp14:anchorId="6B1E87F1" wp14:editId="33BA2D7C">
            <wp:simplePos x="0" y="0"/>
            <wp:positionH relativeFrom="margin">
              <wp:posOffset>3873788</wp:posOffset>
            </wp:positionH>
            <wp:positionV relativeFrom="paragraph">
              <wp:posOffset>68926</wp:posOffset>
            </wp:positionV>
            <wp:extent cx="2731980" cy="699653"/>
            <wp:effectExtent l="0" t="0" r="0" b="5715"/>
            <wp:wrapNone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980" cy="699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B25DF" w14:textId="4507134C" w:rsidR="00F3087A" w:rsidRDefault="00F3087A" w:rsidP="00F3087A"/>
    <w:p w14:paraId="50361BAB" w14:textId="21036AF5" w:rsidR="00F3087A" w:rsidRDefault="00F3087A" w:rsidP="00F3087A"/>
    <w:p w14:paraId="407D4C2D" w14:textId="6562922A" w:rsidR="00F3087A" w:rsidRDefault="00F3087A" w:rsidP="00F3087A"/>
    <w:p w14:paraId="310B2970" w14:textId="31C85A09" w:rsidR="00F3087A" w:rsidRDefault="00F3087A" w:rsidP="00F3087A"/>
    <w:p w14:paraId="30861CE4" w14:textId="1F873933" w:rsidR="00F3087A" w:rsidRDefault="00F3087A" w:rsidP="00F3087A"/>
    <w:p w14:paraId="71AED120" w14:textId="118E3698" w:rsidR="00F3087A" w:rsidRDefault="0075388B" w:rsidP="00F3087A">
      <w:r>
        <w:rPr>
          <w:noProof/>
        </w:rPr>
        <w:drawing>
          <wp:anchor distT="0" distB="0" distL="114300" distR="114300" simplePos="0" relativeHeight="251668480" behindDoc="0" locked="0" layoutInCell="1" allowOverlap="1" wp14:anchorId="45986522" wp14:editId="165E035A">
            <wp:simplePos x="0" y="0"/>
            <wp:positionH relativeFrom="margin">
              <wp:posOffset>4014774</wp:posOffset>
            </wp:positionH>
            <wp:positionV relativeFrom="paragraph">
              <wp:posOffset>15080</wp:posOffset>
            </wp:positionV>
            <wp:extent cx="2457450" cy="1162050"/>
            <wp:effectExtent l="0" t="0" r="0" b="0"/>
            <wp:wrapNone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51CCD" w14:textId="59B3F351" w:rsidR="00F3087A" w:rsidRDefault="00F3087A" w:rsidP="00F3087A"/>
    <w:p w14:paraId="52765972" w14:textId="2152509E" w:rsidR="00F3087A" w:rsidRDefault="00F3087A" w:rsidP="00F3087A"/>
    <w:p w14:paraId="6DEB8DF2" w14:textId="00B160DF" w:rsidR="00F3087A" w:rsidRDefault="00F3087A" w:rsidP="00F3087A"/>
    <w:p w14:paraId="2FDE0A7A" w14:textId="7444BE63" w:rsidR="00F3087A" w:rsidRDefault="00F3087A" w:rsidP="00F3087A"/>
    <w:p w14:paraId="0C48E008" w14:textId="62C738BE" w:rsidR="00F3087A" w:rsidRDefault="00F3087A" w:rsidP="00F3087A"/>
    <w:p w14:paraId="09834DBC" w14:textId="64828A64" w:rsidR="003D48D1" w:rsidRDefault="003D48D1" w:rsidP="003D48D1"/>
    <w:p w14:paraId="63420A4B" w14:textId="2DC86F89" w:rsidR="003D48D1" w:rsidRDefault="003D48D1" w:rsidP="003D48D1">
      <w:pPr>
        <w:pStyle w:val="Heading3"/>
      </w:pPr>
      <w:r>
        <w:t>Next Steps</w:t>
      </w:r>
    </w:p>
    <w:p w14:paraId="7D6BAB50" w14:textId="26982662" w:rsidR="0075388B" w:rsidRDefault="0075388B" w:rsidP="0075388B"/>
    <w:p w14:paraId="36053D11" w14:textId="02048940" w:rsidR="0075388B" w:rsidRDefault="0075388B" w:rsidP="0075388B"/>
    <w:p w14:paraId="02571E11" w14:textId="77777777" w:rsidR="0075388B" w:rsidRDefault="0075388B" w:rsidP="0075388B">
      <w:pPr>
        <w:pStyle w:val="Heading2"/>
        <w:numPr>
          <w:ilvl w:val="0"/>
          <w:numId w:val="0"/>
        </w:numPr>
        <w:ind w:left="720"/>
      </w:pPr>
    </w:p>
    <w:p w14:paraId="2619C163" w14:textId="77777777" w:rsidR="00334E32" w:rsidRPr="00334E32" w:rsidRDefault="00334E32" w:rsidP="00334E32">
      <w:pPr>
        <w:pStyle w:val="Heading2"/>
      </w:pPr>
      <w:r>
        <w:t>Backend</w:t>
      </w:r>
    </w:p>
    <w:p w14:paraId="451CC250" w14:textId="77777777" w:rsidR="00334E32" w:rsidRDefault="00334E32" w:rsidP="00334E32">
      <w:pPr>
        <w:pStyle w:val="ListParagraph"/>
        <w:numPr>
          <w:ilvl w:val="0"/>
          <w:numId w:val="40"/>
        </w:numPr>
      </w:pPr>
      <w:r>
        <w:t>New calls implemented</w:t>
      </w:r>
    </w:p>
    <w:p w14:paraId="7B575E9C" w14:textId="77777777" w:rsidR="00334E32" w:rsidRDefault="00334E32" w:rsidP="00334E32">
      <w:pPr>
        <w:pStyle w:val="ListParagraph"/>
        <w:numPr>
          <w:ilvl w:val="1"/>
          <w:numId w:val="40"/>
        </w:numPr>
      </w:pPr>
      <w:r>
        <w:t>Serving most of the functionality of the application</w:t>
      </w:r>
    </w:p>
    <w:p w14:paraId="61D587EC" w14:textId="77777777" w:rsidR="00334E32" w:rsidRDefault="00334E32" w:rsidP="00334E32">
      <w:pPr>
        <w:pStyle w:val="ListParagraph"/>
        <w:numPr>
          <w:ilvl w:val="0"/>
          <w:numId w:val="40"/>
        </w:numPr>
      </w:pPr>
      <w:r>
        <w:t>Unit tests development started</w:t>
      </w:r>
    </w:p>
    <w:p w14:paraId="57CC4F4F" w14:textId="09E3B71C" w:rsidR="00334E32" w:rsidRDefault="00334E32" w:rsidP="00334E32">
      <w:pPr>
        <w:pStyle w:val="ListParagraph"/>
        <w:numPr>
          <w:ilvl w:val="0"/>
          <w:numId w:val="40"/>
        </w:numPr>
      </w:pPr>
      <w:r>
        <w:t>Documentation started</w:t>
      </w:r>
    </w:p>
    <w:p w14:paraId="7FF4528F" w14:textId="3BA3D0E6" w:rsidR="007A7523" w:rsidRDefault="007A7523" w:rsidP="00334E32">
      <w:pPr>
        <w:pStyle w:val="ListParagraph"/>
        <w:numPr>
          <w:ilvl w:val="0"/>
          <w:numId w:val="40"/>
        </w:numPr>
      </w:pPr>
      <w:r>
        <w:t>Fully on remote server</w:t>
      </w:r>
    </w:p>
    <w:p w14:paraId="17BE1496" w14:textId="6E2BD271" w:rsidR="007F1DFF" w:rsidRDefault="00270739" w:rsidP="00270739">
      <w:pPr>
        <w:pStyle w:val="Heading2"/>
      </w:pPr>
      <w:r>
        <w:t>Next steps</w:t>
      </w:r>
    </w:p>
    <w:p w14:paraId="22351CC8" w14:textId="70A178A4" w:rsidR="00270739" w:rsidRDefault="00270739" w:rsidP="00270739">
      <w:pPr>
        <w:pStyle w:val="ListParagraph"/>
        <w:numPr>
          <w:ilvl w:val="0"/>
          <w:numId w:val="42"/>
        </w:numPr>
      </w:pPr>
      <w:r>
        <w:t>Finishing frontend app functionality</w:t>
      </w:r>
    </w:p>
    <w:p w14:paraId="7D9E22A3" w14:textId="71763890" w:rsidR="00270739" w:rsidRDefault="00270739" w:rsidP="00270739">
      <w:pPr>
        <w:pStyle w:val="ListParagraph"/>
        <w:numPr>
          <w:ilvl w:val="0"/>
          <w:numId w:val="42"/>
        </w:numPr>
      </w:pPr>
      <w:r>
        <w:t>Frontend unit testing</w:t>
      </w:r>
    </w:p>
    <w:p w14:paraId="5F64D9EE" w14:textId="488324E4" w:rsidR="00270739" w:rsidRDefault="00270739" w:rsidP="00270739">
      <w:pPr>
        <w:pStyle w:val="ListParagraph"/>
        <w:numPr>
          <w:ilvl w:val="0"/>
          <w:numId w:val="42"/>
        </w:numPr>
      </w:pPr>
      <w:r>
        <w:t>Queue handling on the backend (dynamic appending to static playlist that is requested from Spotify to preserve playing order)</w:t>
      </w:r>
    </w:p>
    <w:p w14:paraId="6A2B18E1" w14:textId="5679DBB8" w:rsidR="0020057A" w:rsidRPr="00270739" w:rsidRDefault="0020057A" w:rsidP="00270739">
      <w:pPr>
        <w:pStyle w:val="ListParagraph"/>
        <w:numPr>
          <w:ilvl w:val="0"/>
          <w:numId w:val="42"/>
        </w:numPr>
      </w:pPr>
      <w:r>
        <w:lastRenderedPageBreak/>
        <w:t>Minor error handling (no devices for Spotify player, random crashes of the app)</w:t>
      </w:r>
    </w:p>
    <w:p w14:paraId="09C137D3" w14:textId="77777777" w:rsidR="002218BF" w:rsidRPr="00136A8C" w:rsidRDefault="002218BF" w:rsidP="002218BF"/>
    <w:sectPr w:rsidR="002218BF" w:rsidRPr="00136A8C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CCF55" w14:textId="77777777" w:rsidR="00C6284E" w:rsidRDefault="00C6284E">
      <w:pPr>
        <w:spacing w:line="240" w:lineRule="auto"/>
      </w:pPr>
      <w:r>
        <w:separator/>
      </w:r>
    </w:p>
  </w:endnote>
  <w:endnote w:type="continuationSeparator" w:id="0">
    <w:p w14:paraId="38F28FE9" w14:textId="77777777" w:rsidR="00C6284E" w:rsidRDefault="00C628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14:paraId="2AC72D8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051ECB" w14:textId="77777777"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7B278A" w14:textId="1F14606F"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705B1B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05B1B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A8B225" w14:textId="77777777" w:rsidR="00685AA7" w:rsidRDefault="00685AA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6067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62B5A95" w14:textId="77777777" w:rsidR="00685AA7" w:rsidRDefault="00685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5A95" w14:textId="77777777" w:rsidR="00C6284E" w:rsidRDefault="00C6284E">
      <w:pPr>
        <w:spacing w:line="240" w:lineRule="auto"/>
      </w:pPr>
      <w:r>
        <w:separator/>
      </w:r>
    </w:p>
  </w:footnote>
  <w:footnote w:type="continuationSeparator" w:id="0">
    <w:p w14:paraId="0ABFC7E1" w14:textId="77777777" w:rsidR="00C6284E" w:rsidRDefault="00C628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14:paraId="453E9FC6" w14:textId="77777777">
      <w:tc>
        <w:tcPr>
          <w:tcW w:w="6379" w:type="dxa"/>
        </w:tcPr>
        <w:p w14:paraId="71C14A35" w14:textId="1D880794" w:rsidR="00685AA7" w:rsidRDefault="00D96DC6">
          <w:r>
            <w:rPr>
              <w:b/>
            </w:rPr>
            <w:t>Jukify</w:t>
          </w:r>
        </w:p>
      </w:tc>
      <w:tc>
        <w:tcPr>
          <w:tcW w:w="3179" w:type="dxa"/>
        </w:tcPr>
        <w:p w14:paraId="1F48C1C7" w14:textId="77777777"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 w14:paraId="0002C957" w14:textId="77777777">
      <w:tc>
        <w:tcPr>
          <w:tcW w:w="6379" w:type="dxa"/>
        </w:tcPr>
        <w:p w14:paraId="0E84366A" w14:textId="476431CD" w:rsidR="00685AA7" w:rsidRDefault="00240C6B">
          <w:r>
            <w:t xml:space="preserve">Progress Statement Increment </w:t>
          </w:r>
          <w:r w:rsidR="002F622E">
            <w:t>2</w:t>
          </w:r>
        </w:p>
      </w:tc>
      <w:tc>
        <w:tcPr>
          <w:tcW w:w="3179" w:type="dxa"/>
        </w:tcPr>
        <w:p w14:paraId="01283EED" w14:textId="0D9DFDEF" w:rsidR="00685AA7" w:rsidRDefault="00685AA7">
          <w:r>
            <w:t xml:space="preserve">  Date:  </w:t>
          </w:r>
          <w:r w:rsidR="002F622E">
            <w:t>09</w:t>
          </w:r>
          <w:r w:rsidR="00D96DC6">
            <w:t>.1</w:t>
          </w:r>
          <w:r w:rsidR="002F622E">
            <w:t>2</w:t>
          </w:r>
          <w:r w:rsidR="00D96DC6">
            <w:t>.2021</w:t>
          </w:r>
        </w:p>
      </w:tc>
    </w:tr>
  </w:tbl>
  <w:p w14:paraId="05F2CDC6" w14:textId="77777777" w:rsidR="00685AA7" w:rsidRDefault="00685A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3E1E3D"/>
    <w:multiLevelType w:val="hybridMultilevel"/>
    <w:tmpl w:val="911A198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670B1D"/>
    <w:multiLevelType w:val="hybridMultilevel"/>
    <w:tmpl w:val="1FC2CE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9993A1B"/>
    <w:multiLevelType w:val="hybridMultilevel"/>
    <w:tmpl w:val="BCF0B4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4C722DA"/>
    <w:multiLevelType w:val="multilevel"/>
    <w:tmpl w:val="79C6FC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51465E0"/>
    <w:multiLevelType w:val="hybridMultilevel"/>
    <w:tmpl w:val="0BD8D8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11D9A"/>
    <w:multiLevelType w:val="hybridMultilevel"/>
    <w:tmpl w:val="927AD9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C3D0C9A"/>
    <w:multiLevelType w:val="hybridMultilevel"/>
    <w:tmpl w:val="442E1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AC15BBE"/>
    <w:multiLevelType w:val="hybridMultilevel"/>
    <w:tmpl w:val="AF783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5A5314"/>
    <w:multiLevelType w:val="hybridMultilevel"/>
    <w:tmpl w:val="E02A3C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212522"/>
    <w:multiLevelType w:val="hybridMultilevel"/>
    <w:tmpl w:val="692646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7D479C6"/>
    <w:multiLevelType w:val="hybridMultilevel"/>
    <w:tmpl w:val="EE48F1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D48DF"/>
    <w:multiLevelType w:val="hybridMultilevel"/>
    <w:tmpl w:val="B7060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8D3659"/>
    <w:multiLevelType w:val="hybridMultilevel"/>
    <w:tmpl w:val="90B4B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8"/>
  </w:num>
  <w:num w:numId="6">
    <w:abstractNumId w:val="26"/>
  </w:num>
  <w:num w:numId="7">
    <w:abstractNumId w:val="25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7"/>
  </w:num>
  <w:num w:numId="11">
    <w:abstractNumId w:val="5"/>
  </w:num>
  <w:num w:numId="12">
    <w:abstractNumId w:val="18"/>
  </w:num>
  <w:num w:numId="13">
    <w:abstractNumId w:val="16"/>
  </w:num>
  <w:num w:numId="14">
    <w:abstractNumId w:val="36"/>
  </w:num>
  <w:num w:numId="15">
    <w:abstractNumId w:val="15"/>
  </w:num>
  <w:num w:numId="16">
    <w:abstractNumId w:val="7"/>
  </w:num>
  <w:num w:numId="17">
    <w:abstractNumId w:val="35"/>
  </w:num>
  <w:num w:numId="18">
    <w:abstractNumId w:val="23"/>
  </w:num>
  <w:num w:numId="19">
    <w:abstractNumId w:val="9"/>
  </w:num>
  <w:num w:numId="20">
    <w:abstractNumId w:val="20"/>
  </w:num>
  <w:num w:numId="21">
    <w:abstractNumId w:val="14"/>
  </w:num>
  <w:num w:numId="22">
    <w:abstractNumId w:val="34"/>
  </w:num>
  <w:num w:numId="23">
    <w:abstractNumId w:val="13"/>
  </w:num>
  <w:num w:numId="24">
    <w:abstractNumId w:val="12"/>
  </w:num>
  <w:num w:numId="25">
    <w:abstractNumId w:val="10"/>
  </w:num>
  <w:num w:numId="26">
    <w:abstractNumId w:val="27"/>
  </w:num>
  <w:num w:numId="27">
    <w:abstractNumId w:val="31"/>
  </w:num>
  <w:num w:numId="28">
    <w:abstractNumId w:val="39"/>
  </w:num>
  <w:num w:numId="29">
    <w:abstractNumId w:val="19"/>
  </w:num>
  <w:num w:numId="30">
    <w:abstractNumId w:val="11"/>
  </w:num>
  <w:num w:numId="31">
    <w:abstractNumId w:val="6"/>
  </w:num>
  <w:num w:numId="32">
    <w:abstractNumId w:val="8"/>
  </w:num>
  <w:num w:numId="33">
    <w:abstractNumId w:val="28"/>
  </w:num>
  <w:num w:numId="34">
    <w:abstractNumId w:val="21"/>
  </w:num>
  <w:num w:numId="35">
    <w:abstractNumId w:val="32"/>
  </w:num>
  <w:num w:numId="36">
    <w:abstractNumId w:val="24"/>
  </w:num>
  <w:num w:numId="37">
    <w:abstractNumId w:val="22"/>
  </w:num>
  <w:num w:numId="38">
    <w:abstractNumId w:val="30"/>
  </w:num>
  <w:num w:numId="39">
    <w:abstractNumId w:val="40"/>
  </w:num>
  <w:num w:numId="40">
    <w:abstractNumId w:val="29"/>
  </w:num>
  <w:num w:numId="41">
    <w:abstractNumId w:val="4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676"/>
    <w:rsid w:val="000B7798"/>
    <w:rsid w:val="000E7A21"/>
    <w:rsid w:val="00136A8C"/>
    <w:rsid w:val="0013791C"/>
    <w:rsid w:val="0019590E"/>
    <w:rsid w:val="001B197C"/>
    <w:rsid w:val="001D124D"/>
    <w:rsid w:val="001F0168"/>
    <w:rsid w:val="001F15F7"/>
    <w:rsid w:val="0020057A"/>
    <w:rsid w:val="00201A60"/>
    <w:rsid w:val="002218BF"/>
    <w:rsid w:val="00240C6B"/>
    <w:rsid w:val="00270739"/>
    <w:rsid w:val="00287A4C"/>
    <w:rsid w:val="002B4085"/>
    <w:rsid w:val="002F622E"/>
    <w:rsid w:val="00311FB9"/>
    <w:rsid w:val="00334E32"/>
    <w:rsid w:val="00375A4A"/>
    <w:rsid w:val="003D48D1"/>
    <w:rsid w:val="00416FFE"/>
    <w:rsid w:val="00430390"/>
    <w:rsid w:val="0043053A"/>
    <w:rsid w:val="00431213"/>
    <w:rsid w:val="004337CB"/>
    <w:rsid w:val="00483722"/>
    <w:rsid w:val="004A50EB"/>
    <w:rsid w:val="004C58A5"/>
    <w:rsid w:val="004D1F89"/>
    <w:rsid w:val="0052614A"/>
    <w:rsid w:val="00536231"/>
    <w:rsid w:val="005841B9"/>
    <w:rsid w:val="00601658"/>
    <w:rsid w:val="006357D3"/>
    <w:rsid w:val="00680EA0"/>
    <w:rsid w:val="00685AA7"/>
    <w:rsid w:val="00687A7A"/>
    <w:rsid w:val="006A26AD"/>
    <w:rsid w:val="006A75E1"/>
    <w:rsid w:val="006B1067"/>
    <w:rsid w:val="007031C2"/>
    <w:rsid w:val="007044FF"/>
    <w:rsid w:val="00705B1B"/>
    <w:rsid w:val="00716526"/>
    <w:rsid w:val="0075388B"/>
    <w:rsid w:val="007543CE"/>
    <w:rsid w:val="00774A6D"/>
    <w:rsid w:val="007767F9"/>
    <w:rsid w:val="00782B41"/>
    <w:rsid w:val="00791904"/>
    <w:rsid w:val="0079646D"/>
    <w:rsid w:val="007A7523"/>
    <w:rsid w:val="007D5EBE"/>
    <w:rsid w:val="007F0A41"/>
    <w:rsid w:val="007F1DFF"/>
    <w:rsid w:val="007F27F1"/>
    <w:rsid w:val="00816C1B"/>
    <w:rsid w:val="008E70F2"/>
    <w:rsid w:val="008F2E6E"/>
    <w:rsid w:val="00902E49"/>
    <w:rsid w:val="009A7828"/>
    <w:rsid w:val="009D243B"/>
    <w:rsid w:val="00A13A30"/>
    <w:rsid w:val="00AC17B3"/>
    <w:rsid w:val="00AE4979"/>
    <w:rsid w:val="00B07A19"/>
    <w:rsid w:val="00B3588A"/>
    <w:rsid w:val="00B50E26"/>
    <w:rsid w:val="00B60052"/>
    <w:rsid w:val="00BE5737"/>
    <w:rsid w:val="00BF5DC2"/>
    <w:rsid w:val="00C03C4B"/>
    <w:rsid w:val="00C6261C"/>
    <w:rsid w:val="00C6284E"/>
    <w:rsid w:val="00CA1781"/>
    <w:rsid w:val="00CB7706"/>
    <w:rsid w:val="00CF2B56"/>
    <w:rsid w:val="00D014C0"/>
    <w:rsid w:val="00D37466"/>
    <w:rsid w:val="00D5508B"/>
    <w:rsid w:val="00D62004"/>
    <w:rsid w:val="00D664EA"/>
    <w:rsid w:val="00D72A3A"/>
    <w:rsid w:val="00D96DC6"/>
    <w:rsid w:val="00DB2B7C"/>
    <w:rsid w:val="00DC74D8"/>
    <w:rsid w:val="00E1659F"/>
    <w:rsid w:val="00E25AFE"/>
    <w:rsid w:val="00E51B6E"/>
    <w:rsid w:val="00F3087A"/>
    <w:rsid w:val="00F4745E"/>
    <w:rsid w:val="00F60676"/>
    <w:rsid w:val="00F63059"/>
    <w:rsid w:val="00F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F90DE"/>
  <w15:chartTrackingRefBased/>
  <w15:docId w15:val="{6C476E67-B31D-476E-B826-C850F0CC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Pr>
      <w:i/>
      <w:iCs/>
      <w:color w:val="0000F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79646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F2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er\Buecherei\SoftwareEngineering\Prozesse\openup\openup\core.tech.common.extend_supp\guidances\templates\resources\vis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0</TotalTime>
  <Pages>1</Pages>
  <Words>102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Klaus Baer</dc:creator>
  <cp:keywords/>
  <dc:description/>
  <cp:lastModifiedBy>Schneider, Patryk</cp:lastModifiedBy>
  <cp:revision>76</cp:revision>
  <cp:lastPrinted>2021-12-09T17:53:00Z</cp:lastPrinted>
  <dcterms:created xsi:type="dcterms:W3CDTF">2018-09-28T13:56:00Z</dcterms:created>
  <dcterms:modified xsi:type="dcterms:W3CDTF">2021-12-09T18:00:00Z</dcterms:modified>
</cp:coreProperties>
</file>