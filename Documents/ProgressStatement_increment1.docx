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071F" w14:textId="33FC68C2" w:rsidR="002B4085" w:rsidRPr="006A75E1" w:rsidRDefault="00B3588A" w:rsidP="00B3588A">
      <w:pPr>
        <w:pStyle w:val="Title"/>
        <w:rPr>
          <w:sz w:val="22"/>
          <w:szCs w:val="22"/>
        </w:rPr>
      </w:pPr>
      <w:r w:rsidRPr="006A75E1">
        <w:rPr>
          <w:sz w:val="22"/>
          <w:szCs w:val="22"/>
        </w:rPr>
        <w:t>Jukify Progress Statement – Increment 1</w:t>
      </w:r>
    </w:p>
    <w:p w14:paraId="1742F56E" w14:textId="754BA0D5" w:rsidR="006357D3" w:rsidRPr="006A75E1" w:rsidRDefault="006A75E1" w:rsidP="006357D3">
      <w:pPr>
        <w:pStyle w:val="Heading1"/>
        <w:rPr>
          <w:sz w:val="22"/>
          <w:szCs w:val="22"/>
        </w:rPr>
      </w:pPr>
      <w:r w:rsidRPr="006A75E1">
        <w:rPr>
          <w:noProof/>
          <w:sz w:val="22"/>
          <w:szCs w:val="22"/>
        </w:rPr>
        <w:drawing>
          <wp:anchor distT="0" distB="0" distL="114300" distR="114300" simplePos="0" relativeHeight="251658240" behindDoc="0" locked="0" layoutInCell="1" allowOverlap="1" wp14:anchorId="6829F1D4" wp14:editId="219419D3">
            <wp:simplePos x="0" y="0"/>
            <wp:positionH relativeFrom="margin">
              <wp:align>right</wp:align>
            </wp:positionH>
            <wp:positionV relativeFrom="paragraph">
              <wp:posOffset>78105</wp:posOffset>
            </wp:positionV>
            <wp:extent cx="2054923" cy="4305869"/>
            <wp:effectExtent l="0" t="0" r="2540" b="0"/>
            <wp:wrapNone/>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923" cy="4305869"/>
                    </a:xfrm>
                    <a:prstGeom prst="rect">
                      <a:avLst/>
                    </a:prstGeom>
                  </pic:spPr>
                </pic:pic>
              </a:graphicData>
            </a:graphic>
            <wp14:sizeRelH relativeFrom="margin">
              <wp14:pctWidth>0</wp14:pctWidth>
            </wp14:sizeRelH>
            <wp14:sizeRelV relativeFrom="margin">
              <wp14:pctHeight>0</wp14:pctHeight>
            </wp14:sizeRelV>
          </wp:anchor>
        </w:drawing>
      </w:r>
      <w:r w:rsidR="006357D3" w:rsidRPr="006A75E1">
        <w:rPr>
          <w:sz w:val="22"/>
          <w:szCs w:val="22"/>
        </w:rPr>
        <w:t>Progress description</w:t>
      </w:r>
    </w:p>
    <w:p w14:paraId="6DC5F5E4" w14:textId="52F9AA92" w:rsidR="006357D3" w:rsidRPr="006A75E1" w:rsidRDefault="00536231" w:rsidP="006357D3">
      <w:pPr>
        <w:pStyle w:val="Heading2"/>
        <w:rPr>
          <w:sz w:val="22"/>
          <w:szCs w:val="22"/>
        </w:rPr>
      </w:pPr>
      <w:r w:rsidRPr="006A75E1">
        <w:rPr>
          <w:sz w:val="22"/>
          <w:szCs w:val="22"/>
        </w:rPr>
        <w:t>Frontend prototype app</w:t>
      </w:r>
    </w:p>
    <w:p w14:paraId="05E68D50" w14:textId="692BD0AA" w:rsidR="006A26AD" w:rsidRPr="006A75E1" w:rsidRDefault="006A26AD" w:rsidP="006A26AD">
      <w:pPr>
        <w:pStyle w:val="Heading3"/>
        <w:rPr>
          <w:sz w:val="22"/>
          <w:szCs w:val="22"/>
        </w:rPr>
      </w:pPr>
      <w:r w:rsidRPr="006A75E1">
        <w:rPr>
          <w:sz w:val="22"/>
          <w:szCs w:val="22"/>
        </w:rPr>
        <w:t>Main Activity</w:t>
      </w:r>
    </w:p>
    <w:p w14:paraId="06B86879" w14:textId="5FF68C4F" w:rsidR="0079646D" w:rsidRPr="006A75E1" w:rsidRDefault="0079646D" w:rsidP="0079646D">
      <w:pPr>
        <w:pStyle w:val="ListParagraph"/>
        <w:numPr>
          <w:ilvl w:val="0"/>
          <w:numId w:val="31"/>
        </w:numPr>
        <w:rPr>
          <w:sz w:val="22"/>
          <w:szCs w:val="22"/>
        </w:rPr>
      </w:pPr>
      <w:r w:rsidRPr="006A75E1">
        <w:rPr>
          <w:sz w:val="22"/>
          <w:szCs w:val="22"/>
        </w:rPr>
        <w:t>Buttons starting appropriate activities</w:t>
      </w:r>
    </w:p>
    <w:p w14:paraId="2EEF0F1D" w14:textId="49AF80D4" w:rsidR="0079646D" w:rsidRDefault="0079646D" w:rsidP="0079646D">
      <w:pPr>
        <w:pStyle w:val="ListParagraph"/>
        <w:numPr>
          <w:ilvl w:val="0"/>
          <w:numId w:val="31"/>
        </w:numPr>
        <w:rPr>
          <w:sz w:val="22"/>
          <w:szCs w:val="22"/>
        </w:rPr>
      </w:pPr>
      <w:r w:rsidRPr="006A75E1">
        <w:rPr>
          <w:sz w:val="22"/>
          <w:szCs w:val="22"/>
        </w:rPr>
        <w:t>Placeholder logo</w:t>
      </w:r>
    </w:p>
    <w:p w14:paraId="6CEE224D" w14:textId="007F7CD9" w:rsidR="006A75E1" w:rsidRDefault="006A75E1" w:rsidP="0079646D">
      <w:pPr>
        <w:pStyle w:val="ListParagraph"/>
        <w:numPr>
          <w:ilvl w:val="0"/>
          <w:numId w:val="31"/>
        </w:numPr>
        <w:rPr>
          <w:sz w:val="22"/>
          <w:szCs w:val="22"/>
        </w:rPr>
      </w:pPr>
      <w:r>
        <w:rPr>
          <w:sz w:val="22"/>
          <w:szCs w:val="22"/>
        </w:rPr>
        <w:t>Old prototype version also included</w:t>
      </w:r>
    </w:p>
    <w:p w14:paraId="35E535EC" w14:textId="0C538DCF" w:rsidR="006A75E1" w:rsidRDefault="006A75E1" w:rsidP="0079646D">
      <w:pPr>
        <w:pStyle w:val="ListParagraph"/>
        <w:numPr>
          <w:ilvl w:val="0"/>
          <w:numId w:val="31"/>
        </w:numPr>
        <w:rPr>
          <w:sz w:val="22"/>
          <w:szCs w:val="22"/>
        </w:rPr>
      </w:pPr>
      <w:r>
        <w:rPr>
          <w:sz w:val="22"/>
          <w:szCs w:val="22"/>
        </w:rPr>
        <w:t>ID Generation and saving in preferences (to be changed)</w:t>
      </w:r>
    </w:p>
    <w:p w14:paraId="62BFE324" w14:textId="12A42A02" w:rsidR="006A75E1" w:rsidRDefault="006A75E1" w:rsidP="006A75E1">
      <w:pPr>
        <w:rPr>
          <w:sz w:val="22"/>
          <w:szCs w:val="22"/>
        </w:rPr>
      </w:pPr>
    </w:p>
    <w:p w14:paraId="3EEC4DE4" w14:textId="0A750264" w:rsidR="006A75E1" w:rsidRDefault="006A75E1" w:rsidP="006A75E1">
      <w:pPr>
        <w:rPr>
          <w:sz w:val="22"/>
          <w:szCs w:val="22"/>
        </w:rPr>
      </w:pPr>
    </w:p>
    <w:p w14:paraId="45E972A5" w14:textId="27E00640" w:rsidR="006A75E1" w:rsidRDefault="006A75E1" w:rsidP="006A75E1">
      <w:pPr>
        <w:rPr>
          <w:sz w:val="22"/>
          <w:szCs w:val="22"/>
        </w:rPr>
      </w:pPr>
    </w:p>
    <w:p w14:paraId="585C84B7" w14:textId="67F3A230" w:rsidR="006A75E1" w:rsidRDefault="006A75E1" w:rsidP="006A75E1">
      <w:pPr>
        <w:rPr>
          <w:sz w:val="22"/>
          <w:szCs w:val="22"/>
        </w:rPr>
      </w:pPr>
    </w:p>
    <w:p w14:paraId="1C58D76C" w14:textId="174D07C1" w:rsidR="006A75E1" w:rsidRDefault="006A75E1" w:rsidP="006A75E1">
      <w:pPr>
        <w:rPr>
          <w:sz w:val="22"/>
          <w:szCs w:val="22"/>
        </w:rPr>
      </w:pPr>
    </w:p>
    <w:p w14:paraId="012F2F77" w14:textId="0A3C8C20" w:rsidR="006A75E1" w:rsidRDefault="006A75E1" w:rsidP="006A75E1">
      <w:pPr>
        <w:rPr>
          <w:sz w:val="22"/>
          <w:szCs w:val="22"/>
        </w:rPr>
      </w:pPr>
    </w:p>
    <w:p w14:paraId="4FD85B53" w14:textId="3A34713B" w:rsidR="006A75E1" w:rsidRDefault="006A75E1" w:rsidP="006A75E1">
      <w:pPr>
        <w:rPr>
          <w:sz w:val="22"/>
          <w:szCs w:val="22"/>
        </w:rPr>
      </w:pPr>
    </w:p>
    <w:p w14:paraId="08E8C026" w14:textId="51A4F2F2" w:rsidR="006A75E1" w:rsidRDefault="006A75E1" w:rsidP="006A75E1">
      <w:pPr>
        <w:rPr>
          <w:sz w:val="22"/>
          <w:szCs w:val="22"/>
        </w:rPr>
      </w:pPr>
    </w:p>
    <w:p w14:paraId="4225F71A" w14:textId="45857809" w:rsidR="006A75E1" w:rsidRDefault="006A75E1" w:rsidP="006A75E1">
      <w:pPr>
        <w:rPr>
          <w:sz w:val="22"/>
          <w:szCs w:val="22"/>
        </w:rPr>
      </w:pPr>
    </w:p>
    <w:p w14:paraId="2C5AD813" w14:textId="34200C79" w:rsidR="006A75E1" w:rsidRDefault="006A75E1" w:rsidP="006A75E1">
      <w:pPr>
        <w:rPr>
          <w:sz w:val="22"/>
          <w:szCs w:val="22"/>
        </w:rPr>
      </w:pPr>
    </w:p>
    <w:p w14:paraId="4C8B40F1" w14:textId="3205106A" w:rsidR="006A75E1" w:rsidRDefault="006A75E1" w:rsidP="006A75E1">
      <w:pPr>
        <w:rPr>
          <w:sz w:val="22"/>
          <w:szCs w:val="22"/>
        </w:rPr>
      </w:pPr>
    </w:p>
    <w:p w14:paraId="6A5DEF64" w14:textId="55D2E502" w:rsidR="006A75E1" w:rsidRDefault="006A75E1" w:rsidP="006A75E1">
      <w:pPr>
        <w:rPr>
          <w:sz w:val="22"/>
          <w:szCs w:val="22"/>
        </w:rPr>
      </w:pPr>
    </w:p>
    <w:p w14:paraId="484978B3" w14:textId="3D74FF47" w:rsidR="006A75E1" w:rsidRDefault="006A75E1" w:rsidP="006A75E1">
      <w:pPr>
        <w:rPr>
          <w:sz w:val="22"/>
          <w:szCs w:val="22"/>
        </w:rPr>
      </w:pPr>
    </w:p>
    <w:p w14:paraId="66076C0E" w14:textId="05D519F9" w:rsidR="006A75E1" w:rsidRDefault="006A75E1" w:rsidP="006A75E1">
      <w:pPr>
        <w:rPr>
          <w:sz w:val="22"/>
          <w:szCs w:val="22"/>
        </w:rPr>
      </w:pPr>
    </w:p>
    <w:p w14:paraId="56FF5362" w14:textId="01A5A287" w:rsidR="006A75E1" w:rsidRDefault="006A75E1" w:rsidP="006A75E1">
      <w:pPr>
        <w:rPr>
          <w:sz w:val="22"/>
          <w:szCs w:val="22"/>
        </w:rPr>
      </w:pPr>
    </w:p>
    <w:p w14:paraId="4713E6A3" w14:textId="6183C611" w:rsidR="006A75E1" w:rsidRDefault="006A75E1" w:rsidP="006A75E1">
      <w:pPr>
        <w:rPr>
          <w:sz w:val="22"/>
          <w:szCs w:val="22"/>
        </w:rPr>
      </w:pPr>
    </w:p>
    <w:p w14:paraId="175265A0" w14:textId="4A58D927" w:rsidR="006A75E1" w:rsidRPr="006A75E1" w:rsidRDefault="00201A60" w:rsidP="006A75E1">
      <w:pPr>
        <w:rPr>
          <w:sz w:val="22"/>
          <w:szCs w:val="22"/>
        </w:rPr>
      </w:pPr>
      <w:r>
        <w:rPr>
          <w:noProof/>
        </w:rPr>
        <w:drawing>
          <wp:anchor distT="0" distB="0" distL="114300" distR="114300" simplePos="0" relativeHeight="251659264" behindDoc="0" locked="0" layoutInCell="1" allowOverlap="1" wp14:anchorId="742C6CC2" wp14:editId="4D8F8B47">
            <wp:simplePos x="0" y="0"/>
            <wp:positionH relativeFrom="margin">
              <wp:align>center</wp:align>
            </wp:positionH>
            <wp:positionV relativeFrom="paragraph">
              <wp:posOffset>25950</wp:posOffset>
            </wp:positionV>
            <wp:extent cx="1776847" cy="3896436"/>
            <wp:effectExtent l="0" t="0" r="0" b="889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847" cy="3896436"/>
                    </a:xfrm>
                    <a:prstGeom prst="rect">
                      <a:avLst/>
                    </a:prstGeom>
                  </pic:spPr>
                </pic:pic>
              </a:graphicData>
            </a:graphic>
          </wp:anchor>
        </w:drawing>
      </w:r>
    </w:p>
    <w:p w14:paraId="28BEA027" w14:textId="3F7B850C" w:rsidR="006A26AD" w:rsidRDefault="006A26AD" w:rsidP="0079646D">
      <w:pPr>
        <w:jc w:val="center"/>
        <w:rPr>
          <w:sz w:val="22"/>
          <w:szCs w:val="22"/>
        </w:rPr>
      </w:pPr>
    </w:p>
    <w:p w14:paraId="7DDDE00D" w14:textId="6316CB0F" w:rsidR="006A75E1" w:rsidRDefault="006A75E1" w:rsidP="006A75E1">
      <w:pPr>
        <w:pStyle w:val="Heading3"/>
      </w:pPr>
      <w:r>
        <w:t>Playlists Activity</w:t>
      </w:r>
    </w:p>
    <w:p w14:paraId="1DD1EDBA" w14:textId="03578853" w:rsidR="006A75E1" w:rsidRDefault="00201A60" w:rsidP="006A75E1">
      <w:pPr>
        <w:pStyle w:val="ListParagraph"/>
        <w:numPr>
          <w:ilvl w:val="0"/>
          <w:numId w:val="32"/>
        </w:numPr>
      </w:pPr>
      <w:r>
        <w:t>Playlist list</w:t>
      </w:r>
    </w:p>
    <w:p w14:paraId="50158CC0" w14:textId="6F78AE0C" w:rsidR="00201A60" w:rsidRDefault="00201A60" w:rsidP="006A75E1">
      <w:pPr>
        <w:pStyle w:val="ListParagraph"/>
        <w:numPr>
          <w:ilvl w:val="0"/>
          <w:numId w:val="32"/>
        </w:numPr>
      </w:pPr>
      <w:r>
        <w:t>Placeholder for now</w:t>
      </w:r>
    </w:p>
    <w:p w14:paraId="03BA044A" w14:textId="5F8C11AC" w:rsidR="00F3087A" w:rsidRDefault="00F3087A" w:rsidP="00F3087A"/>
    <w:p w14:paraId="1B8EDCC3" w14:textId="52B7E02F" w:rsidR="00F3087A" w:rsidRDefault="00F3087A" w:rsidP="00F3087A"/>
    <w:p w14:paraId="73203F84" w14:textId="37319FFE" w:rsidR="00F3087A" w:rsidRDefault="00F3087A" w:rsidP="00F3087A"/>
    <w:p w14:paraId="05D3A2A0" w14:textId="23129551" w:rsidR="00F3087A" w:rsidRDefault="00F3087A" w:rsidP="00F3087A"/>
    <w:p w14:paraId="1AF6F8F4" w14:textId="0FB968C8" w:rsidR="00F3087A" w:rsidRDefault="00F3087A" w:rsidP="00F3087A"/>
    <w:p w14:paraId="56F586B7" w14:textId="243DEDF4" w:rsidR="00F3087A" w:rsidRDefault="00F3087A" w:rsidP="00F3087A"/>
    <w:p w14:paraId="76DE6A73" w14:textId="4DA6C28D" w:rsidR="00F3087A" w:rsidRDefault="00F3087A" w:rsidP="00F3087A"/>
    <w:p w14:paraId="11826FF8" w14:textId="540E4147" w:rsidR="00F3087A" w:rsidRDefault="00F3087A" w:rsidP="00F3087A"/>
    <w:p w14:paraId="41EB25DF" w14:textId="7518B71F" w:rsidR="00F3087A" w:rsidRDefault="00F3087A" w:rsidP="00F3087A"/>
    <w:p w14:paraId="50361BAB" w14:textId="46D04F41" w:rsidR="00F3087A" w:rsidRDefault="00F3087A" w:rsidP="00F3087A"/>
    <w:p w14:paraId="407D4C2D" w14:textId="21E032D7" w:rsidR="00F3087A" w:rsidRDefault="00F3087A" w:rsidP="00F3087A"/>
    <w:p w14:paraId="310B2970" w14:textId="14418488" w:rsidR="00F3087A" w:rsidRDefault="00F3087A" w:rsidP="00F3087A"/>
    <w:p w14:paraId="30861CE4" w14:textId="240F153F" w:rsidR="00F3087A" w:rsidRDefault="00F3087A" w:rsidP="00F3087A"/>
    <w:p w14:paraId="71AED120" w14:textId="5A999E27" w:rsidR="00F3087A" w:rsidRDefault="00F3087A" w:rsidP="00F3087A"/>
    <w:p w14:paraId="52551CCD" w14:textId="263ECE20" w:rsidR="00F3087A" w:rsidRDefault="00F3087A" w:rsidP="00F3087A"/>
    <w:p w14:paraId="52765972" w14:textId="2152509E" w:rsidR="00F3087A" w:rsidRDefault="00F3087A" w:rsidP="00F3087A"/>
    <w:p w14:paraId="6DEB8DF2" w14:textId="00B160DF" w:rsidR="00F3087A" w:rsidRDefault="00F3087A" w:rsidP="00F3087A"/>
    <w:p w14:paraId="2FDE0A7A" w14:textId="7444BE63" w:rsidR="00F3087A" w:rsidRDefault="00F3087A" w:rsidP="00F3087A"/>
    <w:p w14:paraId="0C48E008" w14:textId="62C738BE" w:rsidR="00F3087A" w:rsidRDefault="00F3087A" w:rsidP="00F3087A"/>
    <w:p w14:paraId="0FD8C6D0" w14:textId="6BA57523" w:rsidR="00F3087A" w:rsidRDefault="00F3087A" w:rsidP="00F3087A">
      <w:pPr>
        <w:pStyle w:val="Heading3"/>
      </w:pPr>
      <w:r>
        <w:lastRenderedPageBreak/>
        <w:t>Create Party Activity</w:t>
      </w:r>
    </w:p>
    <w:p w14:paraId="717AB4C8" w14:textId="15157A6A" w:rsidR="00F3087A" w:rsidRDefault="00F3087A" w:rsidP="00F3087A">
      <w:pPr>
        <w:pStyle w:val="ListParagraph"/>
        <w:numPr>
          <w:ilvl w:val="0"/>
          <w:numId w:val="33"/>
        </w:numPr>
      </w:pPr>
      <w:r>
        <w:t>Allows Party Master to create a party and select entry playlist (placeholder picture)</w:t>
      </w:r>
    </w:p>
    <w:p w14:paraId="33EF07D0" w14:textId="71713D7A" w:rsidR="00F3087A" w:rsidRDefault="00F3087A" w:rsidP="00F3087A">
      <w:pPr>
        <w:pStyle w:val="ListParagraph"/>
        <w:numPr>
          <w:ilvl w:val="0"/>
          <w:numId w:val="33"/>
        </w:numPr>
      </w:pPr>
      <w:r>
        <w:t>Create Party buttons leads to Spotify Authentication through usage of Spotify’s Android SDK</w:t>
      </w:r>
      <w:r w:rsidR="00782B41">
        <w:t xml:space="preserve"> (uses either a WebView or Spotiy Application to log in)</w:t>
      </w:r>
    </w:p>
    <w:p w14:paraId="45A985FF" w14:textId="096A8833" w:rsidR="00F3087A" w:rsidRDefault="00F3087A" w:rsidP="00F3087A">
      <w:pPr>
        <w:pStyle w:val="ListParagraph"/>
        <w:numPr>
          <w:ilvl w:val="0"/>
          <w:numId w:val="33"/>
        </w:numPr>
      </w:pPr>
      <w:r>
        <w:t>Leads to Party Master Activity</w:t>
      </w:r>
    </w:p>
    <w:p w14:paraId="620C21AB" w14:textId="29EE51F6" w:rsidR="00782B41" w:rsidRDefault="00782B41" w:rsidP="00782B41"/>
    <w:p w14:paraId="090F9831" w14:textId="36CB01E4" w:rsidR="00782B41" w:rsidRDefault="00D72A3A" w:rsidP="00782B41">
      <w:r>
        <w:rPr>
          <w:noProof/>
        </w:rPr>
        <w:drawing>
          <wp:anchor distT="0" distB="0" distL="114300" distR="114300" simplePos="0" relativeHeight="251661312" behindDoc="0" locked="0" layoutInCell="1" allowOverlap="1" wp14:anchorId="27DD366F" wp14:editId="25145229">
            <wp:simplePos x="0" y="0"/>
            <wp:positionH relativeFrom="margin">
              <wp:align>right</wp:align>
            </wp:positionH>
            <wp:positionV relativeFrom="paragraph">
              <wp:posOffset>15344</wp:posOffset>
            </wp:positionV>
            <wp:extent cx="2224585" cy="4853640"/>
            <wp:effectExtent l="0" t="0" r="4445" b="4445"/>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4585" cy="4853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22AA79" wp14:editId="6D8DAD91">
            <wp:simplePos x="0" y="0"/>
            <wp:positionH relativeFrom="margin">
              <wp:align>left</wp:align>
            </wp:positionH>
            <wp:positionV relativeFrom="paragraph">
              <wp:posOffset>14709</wp:posOffset>
            </wp:positionV>
            <wp:extent cx="2266028" cy="4865427"/>
            <wp:effectExtent l="0" t="0" r="127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66028" cy="4865427"/>
                    </a:xfrm>
                    <a:prstGeom prst="rect">
                      <a:avLst/>
                    </a:prstGeom>
                  </pic:spPr>
                </pic:pic>
              </a:graphicData>
            </a:graphic>
            <wp14:sizeRelH relativeFrom="margin">
              <wp14:pctWidth>0</wp14:pctWidth>
            </wp14:sizeRelH>
            <wp14:sizeRelV relativeFrom="margin">
              <wp14:pctHeight>0</wp14:pctHeight>
            </wp14:sizeRelV>
          </wp:anchor>
        </w:drawing>
      </w:r>
    </w:p>
    <w:p w14:paraId="714A258D" w14:textId="17CFEA50" w:rsidR="00782B41" w:rsidRDefault="00782B41" w:rsidP="00782B41"/>
    <w:p w14:paraId="51F43CB9" w14:textId="3818B1E5" w:rsidR="00782B41" w:rsidRDefault="00782B41" w:rsidP="00782B41"/>
    <w:p w14:paraId="6F4217C6" w14:textId="538AF9E7" w:rsidR="00782B41" w:rsidRDefault="00782B41" w:rsidP="00782B41"/>
    <w:p w14:paraId="1C5E6785" w14:textId="6CB61A34" w:rsidR="00782B41" w:rsidRDefault="00782B41" w:rsidP="00782B41"/>
    <w:p w14:paraId="21182245" w14:textId="3D72F7B2" w:rsidR="00782B41" w:rsidRDefault="00782B41" w:rsidP="00782B41"/>
    <w:p w14:paraId="0D6A07BC" w14:textId="3E283533" w:rsidR="00782B41" w:rsidRDefault="00782B41" w:rsidP="00782B41"/>
    <w:p w14:paraId="1311F966" w14:textId="22EFFB9A" w:rsidR="00782B41" w:rsidRDefault="00782B41" w:rsidP="00782B41"/>
    <w:p w14:paraId="4226E829" w14:textId="6F0826EA" w:rsidR="00782B41" w:rsidRDefault="00782B41" w:rsidP="00782B41"/>
    <w:p w14:paraId="5A0C239A" w14:textId="1EBEB891" w:rsidR="00782B41" w:rsidRDefault="00782B41" w:rsidP="00782B41"/>
    <w:p w14:paraId="15BB628D" w14:textId="5E8B4110" w:rsidR="00782B41" w:rsidRDefault="00782B41" w:rsidP="00782B41"/>
    <w:p w14:paraId="0501310F" w14:textId="19C3CF37" w:rsidR="00782B41" w:rsidRDefault="00782B41" w:rsidP="00782B41"/>
    <w:p w14:paraId="07F11E64" w14:textId="12603CD9" w:rsidR="00782B41" w:rsidRDefault="00782B41" w:rsidP="00782B41"/>
    <w:p w14:paraId="32180C98" w14:textId="79E5F218" w:rsidR="00782B41" w:rsidRDefault="00782B41" w:rsidP="00782B41"/>
    <w:p w14:paraId="4A1A0054" w14:textId="66EAB791" w:rsidR="00782B41" w:rsidRDefault="00782B41" w:rsidP="00782B41"/>
    <w:p w14:paraId="1FAE0B34" w14:textId="70CA82EE" w:rsidR="00782B41" w:rsidRDefault="00782B41" w:rsidP="00782B41"/>
    <w:p w14:paraId="1053C1D2" w14:textId="0FC8B95A" w:rsidR="00782B41" w:rsidRDefault="00782B41" w:rsidP="00782B41"/>
    <w:p w14:paraId="31E535B3" w14:textId="09AC00DB" w:rsidR="00782B41" w:rsidRDefault="00782B41" w:rsidP="00782B41"/>
    <w:p w14:paraId="4AE9BE52" w14:textId="04373ADE" w:rsidR="00782B41" w:rsidRDefault="00782B41" w:rsidP="00782B41"/>
    <w:p w14:paraId="55D9F96A" w14:textId="306D4E6F" w:rsidR="00782B41" w:rsidRDefault="00782B41" w:rsidP="00782B41"/>
    <w:p w14:paraId="5609E261" w14:textId="543E9102" w:rsidR="00782B41" w:rsidRDefault="00782B41" w:rsidP="00782B41"/>
    <w:p w14:paraId="7F4DD789" w14:textId="68528C7E" w:rsidR="00782B41" w:rsidRDefault="00782B41" w:rsidP="00782B41"/>
    <w:p w14:paraId="41E4A300" w14:textId="7B4E200C" w:rsidR="00782B41" w:rsidRDefault="00782B41" w:rsidP="00782B41"/>
    <w:p w14:paraId="7F305F85" w14:textId="7DCD788F" w:rsidR="00782B41" w:rsidRDefault="00782B41" w:rsidP="00782B41"/>
    <w:p w14:paraId="4E9700E8" w14:textId="120AA0F8" w:rsidR="00782B41" w:rsidRDefault="00782B41" w:rsidP="00782B41"/>
    <w:p w14:paraId="3CCE1805" w14:textId="25BACBE7" w:rsidR="00782B41" w:rsidRDefault="00782B41" w:rsidP="00782B41"/>
    <w:p w14:paraId="40CB71E9" w14:textId="57DDD707" w:rsidR="00782B41" w:rsidRDefault="00782B41" w:rsidP="00782B41"/>
    <w:p w14:paraId="748F0A25" w14:textId="2E852F25" w:rsidR="00782B41" w:rsidRDefault="00782B41" w:rsidP="00782B41"/>
    <w:p w14:paraId="466E621A" w14:textId="13B65A1D" w:rsidR="00782B41" w:rsidRDefault="00782B41" w:rsidP="00782B41"/>
    <w:p w14:paraId="55ABB5C5" w14:textId="376918FD" w:rsidR="00782B41" w:rsidRDefault="00782B41" w:rsidP="00782B41"/>
    <w:p w14:paraId="55F07441" w14:textId="04A8D35C" w:rsidR="00782B41" w:rsidRDefault="00782B41" w:rsidP="00782B41"/>
    <w:p w14:paraId="5BC1198E" w14:textId="77777777" w:rsidR="00782B41" w:rsidRDefault="00782B41" w:rsidP="00782B41"/>
    <w:p w14:paraId="62FF7FEC" w14:textId="4C12725F" w:rsidR="004337CB" w:rsidRDefault="004337CB" w:rsidP="004337CB">
      <w:pPr>
        <w:pStyle w:val="Heading3"/>
        <w:numPr>
          <w:ilvl w:val="0"/>
          <w:numId w:val="0"/>
        </w:numPr>
        <w:ind w:left="720" w:hanging="720"/>
      </w:pPr>
    </w:p>
    <w:p w14:paraId="7ABA7ED9" w14:textId="5FA150F4" w:rsidR="004337CB" w:rsidRDefault="004337CB" w:rsidP="004337CB"/>
    <w:p w14:paraId="4AAB7FE0" w14:textId="3055890C" w:rsidR="004337CB" w:rsidRDefault="004337CB" w:rsidP="004337CB"/>
    <w:p w14:paraId="5C774E93" w14:textId="680E4699" w:rsidR="004337CB" w:rsidRDefault="004337CB" w:rsidP="004337CB"/>
    <w:p w14:paraId="06B75CB0" w14:textId="436B7E24" w:rsidR="004337CB" w:rsidRDefault="004337CB" w:rsidP="004337CB"/>
    <w:p w14:paraId="0DD2F962" w14:textId="71B5D0F5" w:rsidR="004337CB" w:rsidRDefault="004337CB" w:rsidP="004337CB"/>
    <w:p w14:paraId="671E3539" w14:textId="0CECAD0B" w:rsidR="004337CB" w:rsidRDefault="004337CB" w:rsidP="004337CB"/>
    <w:p w14:paraId="6EB73099" w14:textId="04D040DE" w:rsidR="004337CB" w:rsidRDefault="004337CB" w:rsidP="004337CB"/>
    <w:p w14:paraId="44552BB0" w14:textId="1279CAC5" w:rsidR="004337CB" w:rsidRDefault="004337CB" w:rsidP="004337CB"/>
    <w:p w14:paraId="65649426" w14:textId="5E945290" w:rsidR="004337CB" w:rsidRDefault="004337CB" w:rsidP="004337CB"/>
    <w:p w14:paraId="7B305991" w14:textId="77777777" w:rsidR="004337CB" w:rsidRPr="004337CB" w:rsidRDefault="004337CB" w:rsidP="004337CB"/>
    <w:p w14:paraId="40D82372" w14:textId="77777777" w:rsidR="004337CB" w:rsidRPr="004337CB" w:rsidRDefault="004337CB" w:rsidP="004337CB"/>
    <w:p w14:paraId="11151564" w14:textId="55D8FCBF" w:rsidR="00B50E26" w:rsidRDefault="00B50E26" w:rsidP="00B50E26">
      <w:pPr>
        <w:pStyle w:val="Heading3"/>
      </w:pPr>
      <w:r>
        <w:lastRenderedPageBreak/>
        <w:t>Party Master Activity</w:t>
      </w:r>
    </w:p>
    <w:p w14:paraId="6EEAE9BA" w14:textId="0D2C9615" w:rsidR="004337CB" w:rsidRDefault="004337CB" w:rsidP="004337CB">
      <w:pPr>
        <w:pStyle w:val="ListParagraph"/>
        <w:numPr>
          <w:ilvl w:val="0"/>
          <w:numId w:val="34"/>
        </w:numPr>
      </w:pPr>
      <w:r>
        <w:t>Allows Party Master to control the party</w:t>
      </w:r>
    </w:p>
    <w:p w14:paraId="1D334ABC" w14:textId="6F720228" w:rsidR="00B60052" w:rsidRDefault="004337CB" w:rsidP="00B60052">
      <w:pPr>
        <w:pStyle w:val="ListParagraph"/>
        <w:numPr>
          <w:ilvl w:val="0"/>
          <w:numId w:val="34"/>
        </w:numPr>
      </w:pPr>
      <w:r>
        <w:t>Placeholders for now</w:t>
      </w:r>
    </w:p>
    <w:p w14:paraId="794329A4" w14:textId="19CCE3A7" w:rsidR="004337CB" w:rsidRPr="004337CB" w:rsidRDefault="001D124D" w:rsidP="004337CB">
      <w:r>
        <w:rPr>
          <w:noProof/>
        </w:rPr>
        <w:drawing>
          <wp:anchor distT="0" distB="0" distL="114300" distR="114300" simplePos="0" relativeHeight="251662336" behindDoc="0" locked="0" layoutInCell="1" allowOverlap="1" wp14:anchorId="5E0CC495" wp14:editId="3D8DF171">
            <wp:simplePos x="0" y="0"/>
            <wp:positionH relativeFrom="margin">
              <wp:align>center</wp:align>
            </wp:positionH>
            <wp:positionV relativeFrom="paragraph">
              <wp:posOffset>10795</wp:posOffset>
            </wp:positionV>
            <wp:extent cx="2384030" cy="5268036"/>
            <wp:effectExtent l="0" t="0" r="0" b="8890"/>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4030" cy="5268036"/>
                    </a:xfrm>
                    <a:prstGeom prst="rect">
                      <a:avLst/>
                    </a:prstGeom>
                  </pic:spPr>
                </pic:pic>
              </a:graphicData>
            </a:graphic>
            <wp14:sizeRelH relativeFrom="margin">
              <wp14:pctWidth>0</wp14:pctWidth>
            </wp14:sizeRelH>
            <wp14:sizeRelV relativeFrom="margin">
              <wp14:pctHeight>0</wp14:pctHeight>
            </wp14:sizeRelV>
          </wp:anchor>
        </w:drawing>
      </w:r>
    </w:p>
    <w:p w14:paraId="7F0059AF" w14:textId="60E60771" w:rsidR="006A75E1" w:rsidRDefault="006A75E1" w:rsidP="006A75E1">
      <w:pPr>
        <w:jc w:val="center"/>
      </w:pPr>
    </w:p>
    <w:p w14:paraId="73B85EAD" w14:textId="031510E2" w:rsidR="00DC74D8" w:rsidRDefault="00DC74D8" w:rsidP="006A75E1">
      <w:pPr>
        <w:jc w:val="center"/>
      </w:pPr>
    </w:p>
    <w:p w14:paraId="5A354F4B" w14:textId="4A2FDBFF" w:rsidR="00DC74D8" w:rsidRDefault="00DC74D8" w:rsidP="006A75E1">
      <w:pPr>
        <w:jc w:val="center"/>
      </w:pPr>
    </w:p>
    <w:p w14:paraId="291797C3" w14:textId="0925CA51" w:rsidR="00DC74D8" w:rsidRDefault="00DC74D8" w:rsidP="006A75E1">
      <w:pPr>
        <w:jc w:val="center"/>
      </w:pPr>
    </w:p>
    <w:p w14:paraId="09CF3AEE" w14:textId="6E146418" w:rsidR="00DC74D8" w:rsidRDefault="00DC74D8" w:rsidP="006A75E1">
      <w:pPr>
        <w:jc w:val="center"/>
      </w:pPr>
    </w:p>
    <w:p w14:paraId="1F50F04C" w14:textId="7F1F4595" w:rsidR="00DC74D8" w:rsidRDefault="00DC74D8" w:rsidP="006A75E1">
      <w:pPr>
        <w:jc w:val="center"/>
      </w:pPr>
    </w:p>
    <w:p w14:paraId="6DBD6B40" w14:textId="16C8557D" w:rsidR="00DC74D8" w:rsidRDefault="00DC74D8" w:rsidP="006A75E1">
      <w:pPr>
        <w:jc w:val="center"/>
      </w:pPr>
    </w:p>
    <w:p w14:paraId="1E844ACB" w14:textId="543611EE" w:rsidR="00DC74D8" w:rsidRDefault="00DC74D8" w:rsidP="006A75E1">
      <w:pPr>
        <w:jc w:val="center"/>
      </w:pPr>
    </w:p>
    <w:p w14:paraId="395ABC8A" w14:textId="68FFD53E" w:rsidR="00DC74D8" w:rsidRDefault="00DC74D8" w:rsidP="006A75E1">
      <w:pPr>
        <w:jc w:val="center"/>
      </w:pPr>
    </w:p>
    <w:p w14:paraId="39A4A6EE" w14:textId="7CA4D884" w:rsidR="00DC74D8" w:rsidRDefault="00DC74D8" w:rsidP="006A75E1">
      <w:pPr>
        <w:jc w:val="center"/>
      </w:pPr>
    </w:p>
    <w:p w14:paraId="5B133AE9" w14:textId="0BC7D956" w:rsidR="00DC74D8" w:rsidRDefault="00DC74D8" w:rsidP="006A75E1">
      <w:pPr>
        <w:jc w:val="center"/>
      </w:pPr>
    </w:p>
    <w:p w14:paraId="0CE95FCF" w14:textId="700D3813" w:rsidR="00DC74D8" w:rsidRDefault="00DC74D8" w:rsidP="006A75E1">
      <w:pPr>
        <w:jc w:val="center"/>
      </w:pPr>
    </w:p>
    <w:p w14:paraId="462D33BA" w14:textId="4F26461A" w:rsidR="00DC74D8" w:rsidRDefault="00DC74D8" w:rsidP="006A75E1">
      <w:pPr>
        <w:jc w:val="center"/>
      </w:pPr>
    </w:p>
    <w:p w14:paraId="0A5C43FE" w14:textId="10A91402" w:rsidR="00DC74D8" w:rsidRDefault="00DC74D8" w:rsidP="006A75E1">
      <w:pPr>
        <w:jc w:val="center"/>
      </w:pPr>
    </w:p>
    <w:p w14:paraId="41715510" w14:textId="33D91377" w:rsidR="00DC74D8" w:rsidRDefault="00DC74D8" w:rsidP="006A75E1">
      <w:pPr>
        <w:jc w:val="center"/>
      </w:pPr>
    </w:p>
    <w:p w14:paraId="29CC8F1A" w14:textId="279AAE3D" w:rsidR="00DC74D8" w:rsidRDefault="00DC74D8" w:rsidP="006A75E1">
      <w:pPr>
        <w:jc w:val="center"/>
      </w:pPr>
    </w:p>
    <w:p w14:paraId="741B332C" w14:textId="52871718" w:rsidR="00DC74D8" w:rsidRDefault="00DC74D8" w:rsidP="006A75E1">
      <w:pPr>
        <w:jc w:val="center"/>
      </w:pPr>
    </w:p>
    <w:p w14:paraId="238DD427" w14:textId="1310AD3E" w:rsidR="00DC74D8" w:rsidRDefault="00DC74D8" w:rsidP="006A75E1">
      <w:pPr>
        <w:jc w:val="center"/>
      </w:pPr>
    </w:p>
    <w:p w14:paraId="01D2EB89" w14:textId="13A2893D" w:rsidR="00DC74D8" w:rsidRDefault="00DC74D8" w:rsidP="006A75E1">
      <w:pPr>
        <w:jc w:val="center"/>
      </w:pPr>
    </w:p>
    <w:p w14:paraId="5D77B1EB" w14:textId="53F15D29" w:rsidR="00DC74D8" w:rsidRDefault="00DC74D8" w:rsidP="006A75E1">
      <w:pPr>
        <w:jc w:val="center"/>
      </w:pPr>
    </w:p>
    <w:p w14:paraId="6D8FD119" w14:textId="415598CE" w:rsidR="00DC74D8" w:rsidRDefault="00DC74D8" w:rsidP="006A75E1">
      <w:pPr>
        <w:jc w:val="center"/>
      </w:pPr>
    </w:p>
    <w:p w14:paraId="0BD3DFE5" w14:textId="5A410B7D" w:rsidR="00DC74D8" w:rsidRDefault="00DC74D8" w:rsidP="006A75E1">
      <w:pPr>
        <w:jc w:val="center"/>
      </w:pPr>
    </w:p>
    <w:p w14:paraId="0C629633" w14:textId="3D28E98F" w:rsidR="00DC74D8" w:rsidRDefault="00DC74D8" w:rsidP="006A75E1">
      <w:pPr>
        <w:jc w:val="center"/>
      </w:pPr>
    </w:p>
    <w:p w14:paraId="6594F447" w14:textId="1E6C4620" w:rsidR="00DC74D8" w:rsidRDefault="00DC74D8" w:rsidP="006A75E1">
      <w:pPr>
        <w:jc w:val="center"/>
      </w:pPr>
    </w:p>
    <w:p w14:paraId="3ACAF68B" w14:textId="1760FFD3" w:rsidR="00DC74D8" w:rsidRDefault="00DC74D8" w:rsidP="006A75E1">
      <w:pPr>
        <w:jc w:val="center"/>
      </w:pPr>
    </w:p>
    <w:p w14:paraId="7F430682" w14:textId="495DA6A8" w:rsidR="00DC74D8" w:rsidRDefault="00DC74D8" w:rsidP="006A75E1">
      <w:pPr>
        <w:jc w:val="center"/>
      </w:pPr>
    </w:p>
    <w:p w14:paraId="28CF5792" w14:textId="355F3C07" w:rsidR="00DC74D8" w:rsidRDefault="00DC74D8" w:rsidP="006A75E1">
      <w:pPr>
        <w:jc w:val="center"/>
      </w:pPr>
    </w:p>
    <w:p w14:paraId="218EB708" w14:textId="7B106340" w:rsidR="00DC74D8" w:rsidRDefault="00DC74D8" w:rsidP="006A75E1">
      <w:pPr>
        <w:jc w:val="center"/>
      </w:pPr>
    </w:p>
    <w:p w14:paraId="3EBC9B0A" w14:textId="6494B429" w:rsidR="00DC74D8" w:rsidRDefault="00DC74D8" w:rsidP="006A75E1">
      <w:pPr>
        <w:jc w:val="center"/>
      </w:pPr>
    </w:p>
    <w:p w14:paraId="37D06774" w14:textId="511DAFD2" w:rsidR="00DC74D8" w:rsidRDefault="00DC74D8" w:rsidP="006A75E1">
      <w:pPr>
        <w:jc w:val="center"/>
      </w:pPr>
    </w:p>
    <w:p w14:paraId="7AEEED97" w14:textId="3B1DC60C" w:rsidR="00DC74D8" w:rsidRDefault="00DC74D8" w:rsidP="006A75E1">
      <w:pPr>
        <w:jc w:val="center"/>
      </w:pPr>
    </w:p>
    <w:p w14:paraId="00438E82" w14:textId="3ABEC407" w:rsidR="00DC74D8" w:rsidRDefault="00DC74D8" w:rsidP="006A75E1">
      <w:pPr>
        <w:jc w:val="center"/>
      </w:pPr>
    </w:p>
    <w:p w14:paraId="4373203A" w14:textId="32A83793" w:rsidR="00DC74D8" w:rsidRDefault="00DC74D8" w:rsidP="006A75E1">
      <w:pPr>
        <w:jc w:val="center"/>
      </w:pPr>
    </w:p>
    <w:p w14:paraId="7A68C875" w14:textId="20DF2A57" w:rsidR="00DC74D8" w:rsidRDefault="00DC74D8" w:rsidP="006A75E1">
      <w:pPr>
        <w:jc w:val="center"/>
      </w:pPr>
    </w:p>
    <w:p w14:paraId="2C680C92" w14:textId="2EB70306" w:rsidR="00DC74D8" w:rsidRDefault="00DC74D8" w:rsidP="006A75E1">
      <w:pPr>
        <w:jc w:val="center"/>
      </w:pPr>
    </w:p>
    <w:p w14:paraId="3DFBC9AF" w14:textId="7F750381" w:rsidR="00DC74D8" w:rsidRDefault="00DC74D8" w:rsidP="006A75E1">
      <w:pPr>
        <w:jc w:val="center"/>
      </w:pPr>
    </w:p>
    <w:p w14:paraId="47147043" w14:textId="762392AD" w:rsidR="00DC74D8" w:rsidRDefault="00DC74D8" w:rsidP="006A75E1">
      <w:pPr>
        <w:jc w:val="center"/>
      </w:pPr>
    </w:p>
    <w:p w14:paraId="4DBEFCF8" w14:textId="32FB9554" w:rsidR="00DC74D8" w:rsidRDefault="00DC74D8" w:rsidP="006A75E1">
      <w:pPr>
        <w:jc w:val="center"/>
      </w:pPr>
    </w:p>
    <w:p w14:paraId="789C8C2E" w14:textId="28BACAA8" w:rsidR="00DC74D8" w:rsidRDefault="00DC74D8" w:rsidP="006A75E1">
      <w:pPr>
        <w:jc w:val="center"/>
      </w:pPr>
    </w:p>
    <w:p w14:paraId="20FD51F2" w14:textId="313D6C42" w:rsidR="00DC74D8" w:rsidRDefault="00DC74D8" w:rsidP="006A75E1">
      <w:pPr>
        <w:jc w:val="center"/>
      </w:pPr>
    </w:p>
    <w:p w14:paraId="1C6EF46C" w14:textId="67A3A1E8" w:rsidR="00DC74D8" w:rsidRDefault="00DC74D8" w:rsidP="006A75E1">
      <w:pPr>
        <w:jc w:val="center"/>
      </w:pPr>
    </w:p>
    <w:p w14:paraId="0B8736D9" w14:textId="5D4FD615" w:rsidR="00DC74D8" w:rsidRDefault="00DC74D8" w:rsidP="006A75E1">
      <w:pPr>
        <w:jc w:val="center"/>
      </w:pPr>
    </w:p>
    <w:p w14:paraId="5AD4C6C2" w14:textId="2FD9E63B" w:rsidR="00DC74D8" w:rsidRDefault="00DC74D8" w:rsidP="006A75E1">
      <w:pPr>
        <w:jc w:val="center"/>
      </w:pPr>
    </w:p>
    <w:p w14:paraId="55623289" w14:textId="33398817" w:rsidR="00DC74D8" w:rsidRDefault="00DC74D8" w:rsidP="006A75E1">
      <w:pPr>
        <w:jc w:val="center"/>
      </w:pPr>
    </w:p>
    <w:p w14:paraId="4126976C" w14:textId="008BE580" w:rsidR="00DC74D8" w:rsidRDefault="00DC74D8" w:rsidP="006A75E1">
      <w:pPr>
        <w:jc w:val="center"/>
      </w:pPr>
    </w:p>
    <w:p w14:paraId="11F01C1F" w14:textId="437382B7" w:rsidR="00DC74D8" w:rsidRDefault="00DC74D8" w:rsidP="006A75E1">
      <w:pPr>
        <w:jc w:val="center"/>
      </w:pPr>
    </w:p>
    <w:p w14:paraId="416A8753" w14:textId="2ED65F68" w:rsidR="00DC74D8" w:rsidRDefault="00DC74D8" w:rsidP="006A75E1">
      <w:pPr>
        <w:jc w:val="center"/>
      </w:pPr>
    </w:p>
    <w:p w14:paraId="7116F3F7" w14:textId="189A4D1C" w:rsidR="00DC74D8" w:rsidRDefault="00DC74D8" w:rsidP="006A75E1">
      <w:pPr>
        <w:jc w:val="center"/>
      </w:pPr>
    </w:p>
    <w:p w14:paraId="728CE0BE" w14:textId="2196D45C" w:rsidR="00DC74D8" w:rsidRDefault="00DC74D8" w:rsidP="006A75E1">
      <w:pPr>
        <w:jc w:val="center"/>
      </w:pPr>
    </w:p>
    <w:p w14:paraId="325D804D" w14:textId="5468B04B" w:rsidR="00DC74D8" w:rsidRDefault="00DC74D8" w:rsidP="00DC74D8">
      <w:pPr>
        <w:pStyle w:val="Heading3"/>
      </w:pPr>
      <w:r>
        <w:lastRenderedPageBreak/>
        <w:t>Join Party Activity</w:t>
      </w:r>
    </w:p>
    <w:p w14:paraId="4F4010E6" w14:textId="301F4D90" w:rsidR="00C03C4B" w:rsidRDefault="00C03C4B" w:rsidP="00C03C4B">
      <w:pPr>
        <w:pStyle w:val="ListParagraph"/>
        <w:numPr>
          <w:ilvl w:val="0"/>
          <w:numId w:val="35"/>
        </w:numPr>
      </w:pPr>
      <w:r>
        <w:t>Allow users to join by either partyId or QR Code</w:t>
      </w:r>
    </w:p>
    <w:p w14:paraId="3BEF4DFA" w14:textId="6D84C1CA" w:rsidR="00C03C4B" w:rsidRDefault="00C03C4B" w:rsidP="00C03C4B">
      <w:pPr>
        <w:pStyle w:val="ListParagraph"/>
        <w:numPr>
          <w:ilvl w:val="0"/>
          <w:numId w:val="35"/>
        </w:numPr>
      </w:pPr>
      <w:r>
        <w:t>No functionality yet, to be added in increment 2</w:t>
      </w:r>
    </w:p>
    <w:p w14:paraId="38149345" w14:textId="5F43526C" w:rsidR="00483722" w:rsidRDefault="00483722" w:rsidP="00716526">
      <w:r>
        <w:rPr>
          <w:noProof/>
        </w:rPr>
        <w:drawing>
          <wp:anchor distT="0" distB="0" distL="114300" distR="114300" simplePos="0" relativeHeight="251663360" behindDoc="0" locked="0" layoutInCell="1" allowOverlap="1" wp14:anchorId="65FD5350" wp14:editId="34BDE1E9">
            <wp:simplePos x="0" y="0"/>
            <wp:positionH relativeFrom="margin">
              <wp:align>center</wp:align>
            </wp:positionH>
            <wp:positionV relativeFrom="paragraph">
              <wp:posOffset>8255</wp:posOffset>
            </wp:positionV>
            <wp:extent cx="2260600" cy="4974590"/>
            <wp:effectExtent l="0" t="0" r="6350" b="0"/>
            <wp:wrapNone/>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60600" cy="4974590"/>
                    </a:xfrm>
                    <a:prstGeom prst="rect">
                      <a:avLst/>
                    </a:prstGeom>
                  </pic:spPr>
                </pic:pic>
              </a:graphicData>
            </a:graphic>
            <wp14:sizeRelH relativeFrom="margin">
              <wp14:pctWidth>0</wp14:pctWidth>
            </wp14:sizeRelH>
            <wp14:sizeRelV relativeFrom="margin">
              <wp14:pctHeight>0</wp14:pctHeight>
            </wp14:sizeRelV>
          </wp:anchor>
        </w:drawing>
      </w:r>
    </w:p>
    <w:p w14:paraId="0E05A80E" w14:textId="7093FB98" w:rsidR="00483722" w:rsidRDefault="00483722" w:rsidP="00716526">
      <w:r>
        <w:br/>
      </w:r>
    </w:p>
    <w:p w14:paraId="2B687149" w14:textId="77777777" w:rsidR="00483722" w:rsidRDefault="00483722" w:rsidP="00716526"/>
    <w:p w14:paraId="771DB923" w14:textId="5CD26727" w:rsidR="00483722" w:rsidRDefault="00483722" w:rsidP="00716526"/>
    <w:p w14:paraId="25826999" w14:textId="77777777" w:rsidR="00483722" w:rsidRDefault="00483722" w:rsidP="00716526"/>
    <w:p w14:paraId="57D4E550" w14:textId="17468B37" w:rsidR="00483722" w:rsidRDefault="00483722" w:rsidP="00716526"/>
    <w:p w14:paraId="2106DC88" w14:textId="77777777" w:rsidR="00483722" w:rsidRDefault="00483722" w:rsidP="00716526"/>
    <w:p w14:paraId="6CB2207B" w14:textId="739077F7" w:rsidR="00716526" w:rsidRDefault="00716526" w:rsidP="00716526"/>
    <w:p w14:paraId="08573426" w14:textId="101403E4" w:rsidR="00483722" w:rsidRDefault="00483722" w:rsidP="00716526"/>
    <w:p w14:paraId="6AE5F11B" w14:textId="125F8A41" w:rsidR="00483722" w:rsidRDefault="00483722" w:rsidP="00716526"/>
    <w:p w14:paraId="76479363" w14:textId="32EE2A83" w:rsidR="00483722" w:rsidRDefault="00483722" w:rsidP="00716526"/>
    <w:p w14:paraId="75E1ACA4" w14:textId="6DA91399" w:rsidR="00483722" w:rsidRDefault="00483722" w:rsidP="00716526"/>
    <w:p w14:paraId="0A61D6E3" w14:textId="667D7125" w:rsidR="00483722" w:rsidRDefault="00483722" w:rsidP="00716526"/>
    <w:p w14:paraId="756A787F" w14:textId="109D9B19" w:rsidR="00483722" w:rsidRDefault="00483722" w:rsidP="00716526"/>
    <w:p w14:paraId="0953C469" w14:textId="6DA297B4" w:rsidR="00483722" w:rsidRDefault="00483722" w:rsidP="00716526"/>
    <w:p w14:paraId="11A2D100" w14:textId="2E38A32D" w:rsidR="00483722" w:rsidRDefault="00483722" w:rsidP="00716526"/>
    <w:p w14:paraId="4DD8B556" w14:textId="0DB182BB" w:rsidR="00483722" w:rsidRDefault="00483722" w:rsidP="00716526"/>
    <w:p w14:paraId="6DF0F548" w14:textId="4FFEB195" w:rsidR="00483722" w:rsidRDefault="00483722" w:rsidP="00716526"/>
    <w:p w14:paraId="78EF86A7" w14:textId="180DB998" w:rsidR="00483722" w:rsidRDefault="00483722" w:rsidP="00716526"/>
    <w:p w14:paraId="6195B8AF" w14:textId="47DB01D1" w:rsidR="00483722" w:rsidRDefault="00483722" w:rsidP="00716526"/>
    <w:p w14:paraId="37E18C83" w14:textId="62D85268" w:rsidR="00483722" w:rsidRDefault="00483722" w:rsidP="00716526"/>
    <w:p w14:paraId="1FDE514D" w14:textId="2EE1B191" w:rsidR="00483722" w:rsidRDefault="00483722" w:rsidP="00716526"/>
    <w:p w14:paraId="2365E32A" w14:textId="16C893C8" w:rsidR="00483722" w:rsidRDefault="00483722" w:rsidP="00716526"/>
    <w:p w14:paraId="27DA2B1C" w14:textId="77B4A7A3" w:rsidR="00483722" w:rsidRDefault="00483722" w:rsidP="00716526"/>
    <w:p w14:paraId="68900994" w14:textId="78CC6C39" w:rsidR="00483722" w:rsidRDefault="00483722" w:rsidP="00716526"/>
    <w:p w14:paraId="5560B167" w14:textId="7982AF6E" w:rsidR="00483722" w:rsidRDefault="00483722" w:rsidP="00716526"/>
    <w:p w14:paraId="25910832" w14:textId="47F43C1B" w:rsidR="00483722" w:rsidRDefault="00483722" w:rsidP="00716526"/>
    <w:p w14:paraId="7FB2BEC2" w14:textId="074D0859" w:rsidR="00483722" w:rsidRDefault="00483722" w:rsidP="00716526"/>
    <w:p w14:paraId="3145F927" w14:textId="64741732" w:rsidR="00483722" w:rsidRDefault="00483722" w:rsidP="00716526"/>
    <w:p w14:paraId="54AAC4AF" w14:textId="36486084" w:rsidR="00483722" w:rsidRDefault="00483722" w:rsidP="00716526"/>
    <w:p w14:paraId="11AB73DC" w14:textId="79887278" w:rsidR="00483722" w:rsidRDefault="00483722" w:rsidP="00716526"/>
    <w:p w14:paraId="029C649A" w14:textId="44CC16ED" w:rsidR="00483722" w:rsidRDefault="00483722" w:rsidP="00716526"/>
    <w:p w14:paraId="649857AB" w14:textId="4368163C" w:rsidR="00483722" w:rsidRDefault="00483722" w:rsidP="00716526"/>
    <w:p w14:paraId="0B29D0D8" w14:textId="5E3DA829" w:rsidR="00483722" w:rsidRDefault="00483722" w:rsidP="00716526"/>
    <w:p w14:paraId="7E6927D9" w14:textId="232AB2CF" w:rsidR="00483722" w:rsidRDefault="00483722" w:rsidP="00716526"/>
    <w:p w14:paraId="381A7628" w14:textId="6A33B6E4" w:rsidR="00483722" w:rsidRDefault="00483722" w:rsidP="00716526"/>
    <w:p w14:paraId="5CFC4B47" w14:textId="55E0C5B3" w:rsidR="00483722" w:rsidRDefault="00483722" w:rsidP="00716526"/>
    <w:p w14:paraId="2B0D34E0" w14:textId="34B24ED7" w:rsidR="00483722" w:rsidRDefault="00483722" w:rsidP="00716526"/>
    <w:p w14:paraId="3787634D" w14:textId="5FF9489A" w:rsidR="00483722" w:rsidRDefault="00483722" w:rsidP="00716526"/>
    <w:p w14:paraId="79632EA8" w14:textId="6D01E6C1" w:rsidR="00483722" w:rsidRDefault="00483722" w:rsidP="00716526"/>
    <w:p w14:paraId="7CFE6089" w14:textId="45CA73A9" w:rsidR="00483722" w:rsidRDefault="00483722" w:rsidP="00716526"/>
    <w:p w14:paraId="02C3F908" w14:textId="33356B31" w:rsidR="00483722" w:rsidRDefault="00483722" w:rsidP="00716526"/>
    <w:p w14:paraId="235E14FD" w14:textId="6B5804C0" w:rsidR="00483722" w:rsidRDefault="00483722" w:rsidP="00716526"/>
    <w:p w14:paraId="2ABB2799" w14:textId="68EAD725" w:rsidR="00483722" w:rsidRDefault="00483722" w:rsidP="00716526"/>
    <w:p w14:paraId="144C99FC" w14:textId="59BC0F78" w:rsidR="00483722" w:rsidRDefault="00483722" w:rsidP="00716526"/>
    <w:p w14:paraId="1EAA4DE8" w14:textId="067B728F" w:rsidR="00483722" w:rsidRDefault="00483722" w:rsidP="00716526"/>
    <w:p w14:paraId="48E6910B" w14:textId="50573C92" w:rsidR="00483722" w:rsidRDefault="00483722" w:rsidP="00716526"/>
    <w:p w14:paraId="3DBB8442" w14:textId="5DCD9BEF" w:rsidR="00483722" w:rsidRDefault="00483722" w:rsidP="00716526"/>
    <w:p w14:paraId="1BC8BEE4" w14:textId="7F4FE86C" w:rsidR="00483722" w:rsidRDefault="00483722" w:rsidP="00716526"/>
    <w:p w14:paraId="37946EE5" w14:textId="62DAFFC9" w:rsidR="00483722" w:rsidRDefault="00483722" w:rsidP="00483722">
      <w:pPr>
        <w:pStyle w:val="Heading3"/>
      </w:pPr>
      <w:r>
        <w:lastRenderedPageBreak/>
        <w:t>Settings Activity</w:t>
      </w:r>
    </w:p>
    <w:p w14:paraId="6203F0EB" w14:textId="1F45A87B" w:rsidR="00483722" w:rsidRDefault="007543CE" w:rsidP="00483722">
      <w:pPr>
        <w:pStyle w:val="ListParagraph"/>
        <w:numPr>
          <w:ilvl w:val="0"/>
          <w:numId w:val="36"/>
        </w:numPr>
      </w:pPr>
      <w:r>
        <w:t>Username setting</w:t>
      </w:r>
    </w:p>
    <w:p w14:paraId="55E86228" w14:textId="0E713366" w:rsidR="003D48D1" w:rsidRDefault="003D48D1" w:rsidP="003D48D1">
      <w:r>
        <w:rPr>
          <w:noProof/>
        </w:rPr>
        <w:drawing>
          <wp:anchor distT="0" distB="0" distL="114300" distR="114300" simplePos="0" relativeHeight="251664384" behindDoc="0" locked="0" layoutInCell="1" allowOverlap="1" wp14:anchorId="434F0372" wp14:editId="27CD80C3">
            <wp:simplePos x="0" y="0"/>
            <wp:positionH relativeFrom="margin">
              <wp:align>center</wp:align>
            </wp:positionH>
            <wp:positionV relativeFrom="paragraph">
              <wp:posOffset>19799</wp:posOffset>
            </wp:positionV>
            <wp:extent cx="2957830" cy="6400800"/>
            <wp:effectExtent l="0" t="0" r="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7830" cy="6400800"/>
                    </a:xfrm>
                    <a:prstGeom prst="rect">
                      <a:avLst/>
                    </a:prstGeom>
                  </pic:spPr>
                </pic:pic>
              </a:graphicData>
            </a:graphic>
            <wp14:sizeRelH relativeFrom="margin">
              <wp14:pctWidth>0</wp14:pctWidth>
            </wp14:sizeRelH>
            <wp14:sizeRelV relativeFrom="margin">
              <wp14:pctHeight>0</wp14:pctHeight>
            </wp14:sizeRelV>
          </wp:anchor>
        </w:drawing>
      </w:r>
    </w:p>
    <w:p w14:paraId="605C4677" w14:textId="58CD038D" w:rsidR="003D48D1" w:rsidRDefault="003D48D1" w:rsidP="003D48D1"/>
    <w:p w14:paraId="06DF9B3D" w14:textId="2D069320" w:rsidR="003D48D1" w:rsidRDefault="003D48D1" w:rsidP="003D48D1"/>
    <w:p w14:paraId="50516923" w14:textId="61518490" w:rsidR="003D48D1" w:rsidRDefault="003D48D1" w:rsidP="003D48D1"/>
    <w:p w14:paraId="20FA6AAB" w14:textId="77777777" w:rsidR="003D48D1" w:rsidRDefault="003D48D1" w:rsidP="003D48D1"/>
    <w:p w14:paraId="03160233" w14:textId="77777777" w:rsidR="003D48D1" w:rsidRDefault="003D48D1" w:rsidP="003D48D1"/>
    <w:p w14:paraId="1DF53C8D" w14:textId="0B9975F4" w:rsidR="003D48D1" w:rsidRDefault="003D48D1" w:rsidP="003D48D1"/>
    <w:p w14:paraId="56429C59" w14:textId="77777777" w:rsidR="003D48D1" w:rsidRDefault="003D48D1" w:rsidP="003D48D1"/>
    <w:p w14:paraId="24E6F65D" w14:textId="77777777" w:rsidR="003D48D1" w:rsidRDefault="003D48D1" w:rsidP="003D48D1"/>
    <w:p w14:paraId="6EDFB987" w14:textId="77777777" w:rsidR="003D48D1" w:rsidRDefault="003D48D1" w:rsidP="003D48D1"/>
    <w:p w14:paraId="21CF592D" w14:textId="77777777" w:rsidR="003D48D1" w:rsidRDefault="003D48D1" w:rsidP="003D48D1"/>
    <w:p w14:paraId="40690B5D" w14:textId="11D16EDE" w:rsidR="003D48D1" w:rsidRDefault="003D48D1" w:rsidP="003D48D1"/>
    <w:p w14:paraId="2A96ECB4" w14:textId="75715A8D" w:rsidR="003D48D1" w:rsidRDefault="003D48D1" w:rsidP="003D48D1"/>
    <w:p w14:paraId="18ABC531" w14:textId="10B8A6EB" w:rsidR="003D48D1" w:rsidRDefault="003D48D1" w:rsidP="003D48D1"/>
    <w:p w14:paraId="16E84F1A" w14:textId="692F6818" w:rsidR="003D48D1" w:rsidRDefault="003D48D1" w:rsidP="003D48D1"/>
    <w:p w14:paraId="5AB93DC7" w14:textId="0F83EC10" w:rsidR="003D48D1" w:rsidRDefault="003D48D1" w:rsidP="003D48D1"/>
    <w:p w14:paraId="5303E373" w14:textId="5739911C" w:rsidR="003D48D1" w:rsidRDefault="003D48D1" w:rsidP="003D48D1"/>
    <w:p w14:paraId="5680D34F" w14:textId="27376C5F" w:rsidR="003D48D1" w:rsidRDefault="003D48D1" w:rsidP="003D48D1"/>
    <w:p w14:paraId="144536DB" w14:textId="3E5627D5" w:rsidR="003D48D1" w:rsidRDefault="003D48D1" w:rsidP="003D48D1"/>
    <w:p w14:paraId="0A42D9AB" w14:textId="41A52CF1" w:rsidR="003D48D1" w:rsidRDefault="003D48D1" w:rsidP="003D48D1"/>
    <w:p w14:paraId="78B9FFC0" w14:textId="12955FAA" w:rsidR="003D48D1" w:rsidRDefault="003D48D1" w:rsidP="003D48D1"/>
    <w:p w14:paraId="0783BA6D" w14:textId="6393ADE1" w:rsidR="003D48D1" w:rsidRDefault="003D48D1" w:rsidP="003D48D1"/>
    <w:p w14:paraId="3382791D" w14:textId="2F6D2859" w:rsidR="003D48D1" w:rsidRDefault="003D48D1" w:rsidP="003D48D1"/>
    <w:p w14:paraId="09B1BDDF" w14:textId="02CDB7D5" w:rsidR="003D48D1" w:rsidRDefault="003D48D1" w:rsidP="003D48D1"/>
    <w:p w14:paraId="2912131D" w14:textId="357403E0" w:rsidR="003D48D1" w:rsidRDefault="003D48D1" w:rsidP="003D48D1"/>
    <w:p w14:paraId="3EC565AB" w14:textId="35DA1AED" w:rsidR="003D48D1" w:rsidRDefault="003D48D1" w:rsidP="003D48D1"/>
    <w:p w14:paraId="0B47CCB8" w14:textId="5C85616B" w:rsidR="003D48D1" w:rsidRDefault="003D48D1" w:rsidP="003D48D1"/>
    <w:p w14:paraId="03F73704" w14:textId="3E065292" w:rsidR="003D48D1" w:rsidRDefault="003D48D1" w:rsidP="003D48D1"/>
    <w:p w14:paraId="139A74C6" w14:textId="277E7938" w:rsidR="003D48D1" w:rsidRDefault="003D48D1" w:rsidP="003D48D1"/>
    <w:p w14:paraId="39FD100B" w14:textId="3C5D4067" w:rsidR="003D48D1" w:rsidRDefault="003D48D1" w:rsidP="003D48D1"/>
    <w:p w14:paraId="607C710E" w14:textId="210A046C" w:rsidR="003D48D1" w:rsidRDefault="003D48D1" w:rsidP="003D48D1"/>
    <w:p w14:paraId="18587103" w14:textId="13F44866" w:rsidR="003D48D1" w:rsidRDefault="003D48D1" w:rsidP="003D48D1"/>
    <w:p w14:paraId="1D8A2F66" w14:textId="59491453" w:rsidR="003D48D1" w:rsidRDefault="003D48D1" w:rsidP="003D48D1"/>
    <w:p w14:paraId="639D9DCD" w14:textId="30BB9FA9" w:rsidR="003D48D1" w:rsidRDefault="003D48D1" w:rsidP="003D48D1"/>
    <w:p w14:paraId="28E8D63C" w14:textId="076F8C59" w:rsidR="003D48D1" w:rsidRDefault="003D48D1" w:rsidP="003D48D1"/>
    <w:p w14:paraId="5D67EFEC" w14:textId="776C1669" w:rsidR="003D48D1" w:rsidRDefault="003D48D1" w:rsidP="003D48D1"/>
    <w:p w14:paraId="08A4A6A5" w14:textId="2F99BC05" w:rsidR="003D48D1" w:rsidRDefault="003D48D1" w:rsidP="003D48D1"/>
    <w:p w14:paraId="37CEC882" w14:textId="12EF0204" w:rsidR="003D48D1" w:rsidRDefault="003D48D1" w:rsidP="003D48D1"/>
    <w:p w14:paraId="762CFE4F" w14:textId="37251902" w:rsidR="003D48D1" w:rsidRDefault="003D48D1" w:rsidP="003D48D1"/>
    <w:p w14:paraId="253D2264" w14:textId="355D26CD" w:rsidR="003D48D1" w:rsidRDefault="003D48D1" w:rsidP="003D48D1"/>
    <w:p w14:paraId="51A66375" w14:textId="7742694D" w:rsidR="003D48D1" w:rsidRDefault="003D48D1" w:rsidP="003D48D1"/>
    <w:p w14:paraId="49CE9B18" w14:textId="1620C5C2" w:rsidR="003D48D1" w:rsidRDefault="003D48D1" w:rsidP="003D48D1"/>
    <w:p w14:paraId="024F5562" w14:textId="388B4307" w:rsidR="003D48D1" w:rsidRDefault="003D48D1" w:rsidP="003D48D1"/>
    <w:p w14:paraId="519746C0" w14:textId="3382111D" w:rsidR="003D48D1" w:rsidRDefault="003D48D1" w:rsidP="003D48D1"/>
    <w:p w14:paraId="1FD74574" w14:textId="2090244C" w:rsidR="003D48D1" w:rsidRDefault="003D48D1" w:rsidP="003D48D1"/>
    <w:p w14:paraId="54CD3114" w14:textId="5EE0B251" w:rsidR="003D48D1" w:rsidRDefault="003D48D1" w:rsidP="003D48D1"/>
    <w:p w14:paraId="6D25B666" w14:textId="5AD35340" w:rsidR="003D48D1" w:rsidRDefault="003D48D1" w:rsidP="003D48D1"/>
    <w:p w14:paraId="782DA32D" w14:textId="09D9E8E4" w:rsidR="003D48D1" w:rsidRDefault="003D48D1" w:rsidP="003D48D1"/>
    <w:p w14:paraId="07C829E7" w14:textId="24FC49CD" w:rsidR="003D48D1" w:rsidRDefault="003D48D1" w:rsidP="003D48D1"/>
    <w:p w14:paraId="7DA810DD" w14:textId="339BF4DC" w:rsidR="003D48D1" w:rsidRDefault="003D48D1" w:rsidP="003D48D1"/>
    <w:p w14:paraId="09834DBC" w14:textId="0D49CCCA" w:rsidR="003D48D1" w:rsidRDefault="003D48D1" w:rsidP="003D48D1"/>
    <w:p w14:paraId="63420A4B" w14:textId="29152E73" w:rsidR="003D48D1" w:rsidRDefault="003D48D1" w:rsidP="003D48D1">
      <w:pPr>
        <w:pStyle w:val="Heading3"/>
      </w:pPr>
      <w:r>
        <w:lastRenderedPageBreak/>
        <w:t>Next Steps</w:t>
      </w:r>
    </w:p>
    <w:p w14:paraId="2CA3C70C" w14:textId="6652A2DF" w:rsidR="003D48D1" w:rsidRDefault="003D48D1" w:rsidP="003D48D1">
      <w:pPr>
        <w:pStyle w:val="ListParagraph"/>
        <w:numPr>
          <w:ilvl w:val="0"/>
          <w:numId w:val="36"/>
        </w:numPr>
      </w:pPr>
      <w:r>
        <w:t>Implementing UI functionality</w:t>
      </w:r>
    </w:p>
    <w:p w14:paraId="0B3F2E24" w14:textId="2AFAFDC9" w:rsidR="003D48D1" w:rsidRDefault="003D48D1" w:rsidP="003D48D1">
      <w:pPr>
        <w:pStyle w:val="ListParagraph"/>
        <w:numPr>
          <w:ilvl w:val="0"/>
          <w:numId w:val="36"/>
        </w:numPr>
      </w:pPr>
      <w:r>
        <w:t xml:space="preserve">Implementing better design </w:t>
      </w:r>
      <w:r w:rsidR="00F63059">
        <w:t>(suggested Material Design</w:t>
      </w:r>
      <w:r w:rsidR="004D1F89">
        <w:t xml:space="preserve"> </w:t>
      </w:r>
      <w:hyperlink r:id="rId14" w:history="1">
        <w:r w:rsidR="00FF2D11" w:rsidRPr="00424DFD">
          <w:rPr>
            <w:rStyle w:val="Hyperlink"/>
          </w:rPr>
          <w:t>https://material.io/</w:t>
        </w:r>
      </w:hyperlink>
      <w:r w:rsidR="004D1F89">
        <w:t>)</w:t>
      </w:r>
    </w:p>
    <w:p w14:paraId="1959A78E" w14:textId="0305CF3C" w:rsidR="00FF2D11" w:rsidRDefault="00FF2D11" w:rsidP="003D48D1">
      <w:pPr>
        <w:pStyle w:val="ListParagraph"/>
        <w:numPr>
          <w:ilvl w:val="0"/>
          <w:numId w:val="36"/>
        </w:numPr>
      </w:pPr>
      <w:r>
        <w:t>Unit Testing</w:t>
      </w:r>
      <w:r w:rsidR="001F0168">
        <w:t xml:space="preserve"> Activities and components</w:t>
      </w:r>
    </w:p>
    <w:p w14:paraId="10EBEA92" w14:textId="5AB82388" w:rsidR="00CB7706" w:rsidRDefault="00CB7706" w:rsidP="00CB7706">
      <w:pPr>
        <w:pStyle w:val="Heading2"/>
      </w:pPr>
      <w:r>
        <w:t>Backend</w:t>
      </w:r>
    </w:p>
    <w:p w14:paraId="66E301AE" w14:textId="4E08CF41" w:rsidR="00F4745E" w:rsidRDefault="00F4745E" w:rsidP="00F4745E">
      <w:pPr>
        <w:pStyle w:val="Heading3"/>
      </w:pPr>
      <w:r>
        <w:t>Flask Server</w:t>
      </w:r>
    </w:p>
    <w:p w14:paraId="4303D791" w14:textId="68518E04" w:rsidR="007F1DFF" w:rsidRPr="007F1DFF" w:rsidRDefault="007F1DFF" w:rsidP="007F1DFF">
      <w:r>
        <w:t xml:space="preserve">Flask server at the beginning had to be run locally. Enes has recently launched the Flask server on his own personal server so it is available under one general IP address (no longer localhost/messing around </w:t>
      </w:r>
      <w:r w:rsidR="00431213">
        <w:t>with Ips when testing connection from various clients)</w:t>
      </w:r>
    </w:p>
    <w:p w14:paraId="5DEFEDAD" w14:textId="4E7E5858" w:rsidR="00F4745E" w:rsidRDefault="00F4745E" w:rsidP="00F4745E">
      <w:pPr>
        <w:pStyle w:val="Heading4"/>
      </w:pPr>
      <w:r>
        <w:t>Implemented calls</w:t>
      </w:r>
    </w:p>
    <w:p w14:paraId="60100F25" w14:textId="12F0704A" w:rsidR="00F4745E" w:rsidRDefault="00F4745E" w:rsidP="00F4745E">
      <w:pPr>
        <w:pStyle w:val="ListParagraph"/>
        <w:numPr>
          <w:ilvl w:val="0"/>
          <w:numId w:val="38"/>
        </w:numPr>
      </w:pPr>
      <w:r>
        <w:t>/createParty</w:t>
      </w:r>
    </w:p>
    <w:p w14:paraId="2D1091F6" w14:textId="5F7710A5" w:rsidR="00F4745E" w:rsidRDefault="00F4745E" w:rsidP="00F4745E">
      <w:pPr>
        <w:pStyle w:val="ListParagraph"/>
        <w:numPr>
          <w:ilvl w:val="0"/>
          <w:numId w:val="38"/>
        </w:numPr>
      </w:pPr>
      <w:r>
        <w:t>/closeParty</w:t>
      </w:r>
    </w:p>
    <w:p w14:paraId="75C66C05" w14:textId="7A8A5010" w:rsidR="00F4745E" w:rsidRDefault="00F4745E" w:rsidP="00F4745E">
      <w:pPr>
        <w:pStyle w:val="ListParagraph"/>
        <w:numPr>
          <w:ilvl w:val="0"/>
          <w:numId w:val="38"/>
        </w:numPr>
      </w:pPr>
      <w:r>
        <w:t>/join</w:t>
      </w:r>
    </w:p>
    <w:p w14:paraId="72C569D2" w14:textId="3C0D777F" w:rsidR="00F4745E" w:rsidRDefault="00F4745E" w:rsidP="00F4745E">
      <w:pPr>
        <w:pStyle w:val="ListParagraph"/>
        <w:numPr>
          <w:ilvl w:val="0"/>
          <w:numId w:val="38"/>
        </w:numPr>
      </w:pPr>
      <w:r>
        <w:t>/leave</w:t>
      </w:r>
    </w:p>
    <w:p w14:paraId="7E7F7AE1" w14:textId="52416E89" w:rsidR="00F4745E" w:rsidRDefault="00F4745E" w:rsidP="007F1DFF">
      <w:pPr>
        <w:pStyle w:val="ListParagraph"/>
        <w:numPr>
          <w:ilvl w:val="0"/>
          <w:numId w:val="38"/>
        </w:numPr>
      </w:pPr>
      <w:r>
        <w:t>/playSong</w:t>
      </w:r>
    </w:p>
    <w:p w14:paraId="2615E97E" w14:textId="1298C79F" w:rsidR="007F1DFF" w:rsidRDefault="007F1DFF" w:rsidP="007F1DFF">
      <w:r>
        <w:rPr>
          <w:noProof/>
        </w:rPr>
        <w:drawing>
          <wp:anchor distT="0" distB="0" distL="114300" distR="114300" simplePos="0" relativeHeight="251665408" behindDoc="0" locked="0" layoutInCell="1" allowOverlap="1" wp14:anchorId="06D04CEE" wp14:editId="0A2ECD98">
            <wp:simplePos x="0" y="0"/>
            <wp:positionH relativeFrom="margin">
              <wp:align>right</wp:align>
            </wp:positionH>
            <wp:positionV relativeFrom="paragraph">
              <wp:posOffset>16292</wp:posOffset>
            </wp:positionV>
            <wp:extent cx="5943600" cy="1499235"/>
            <wp:effectExtent l="0" t="0" r="0" b="571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anchor>
        </w:drawing>
      </w:r>
    </w:p>
    <w:p w14:paraId="17BE1496" w14:textId="28D82976" w:rsidR="007F1DFF" w:rsidRDefault="007F1DFF" w:rsidP="007F1DFF"/>
    <w:p w14:paraId="18B0FA57" w14:textId="58809F6A" w:rsidR="007F1DFF" w:rsidRDefault="007F1DFF" w:rsidP="007F1DFF"/>
    <w:p w14:paraId="59708E1B" w14:textId="554F8C5F" w:rsidR="007F1DFF" w:rsidRDefault="007F1DFF" w:rsidP="007F1DFF"/>
    <w:p w14:paraId="39C3BB37" w14:textId="24F1F849" w:rsidR="007F1DFF" w:rsidRDefault="007F1DFF" w:rsidP="007F1DFF"/>
    <w:p w14:paraId="71CED10C" w14:textId="5AD057B9" w:rsidR="007F1DFF" w:rsidRDefault="007F1DFF" w:rsidP="007F1DFF"/>
    <w:p w14:paraId="1B7CA671" w14:textId="180A086E" w:rsidR="007F1DFF" w:rsidRDefault="007F1DFF" w:rsidP="007F1DFF"/>
    <w:p w14:paraId="53F23375" w14:textId="0DAD04FF" w:rsidR="007F1DFF" w:rsidRDefault="007F1DFF" w:rsidP="007F1DFF"/>
    <w:p w14:paraId="41A556EB" w14:textId="7F045C9E" w:rsidR="007F1DFF" w:rsidRDefault="007F1DFF" w:rsidP="007F1DFF"/>
    <w:p w14:paraId="65622523" w14:textId="41A55DDF" w:rsidR="007F1DFF" w:rsidRDefault="007F1DFF" w:rsidP="007F1DFF"/>
    <w:p w14:paraId="2A7B1A2A" w14:textId="77777777" w:rsidR="007F1DFF" w:rsidRPr="00F4745E" w:rsidRDefault="007F1DFF" w:rsidP="007F1DFF">
      <w:pPr>
        <w:pStyle w:val="ListParagraph"/>
      </w:pPr>
    </w:p>
    <w:p w14:paraId="27836AF7" w14:textId="1693865B" w:rsidR="00F4745E" w:rsidRDefault="007F1DFF" w:rsidP="007F1DFF">
      <w:pPr>
        <w:pStyle w:val="Heading3"/>
      </w:pPr>
      <w:r>
        <w:t>Database</w:t>
      </w:r>
    </w:p>
    <w:p w14:paraId="34962175" w14:textId="4AB251E5" w:rsidR="007F1DFF" w:rsidRDefault="007F1DFF" w:rsidP="007F1DFF">
      <w:pPr>
        <w:pStyle w:val="ListParagraph"/>
        <w:numPr>
          <w:ilvl w:val="0"/>
          <w:numId w:val="39"/>
        </w:numPr>
      </w:pPr>
      <w:r>
        <w:t>MySQL Server Implemented</w:t>
      </w:r>
      <w:r w:rsidR="0043053A">
        <w:t xml:space="preserve"> on Enes’ server</w:t>
      </w:r>
    </w:p>
    <w:p w14:paraId="35FCA598" w14:textId="0ED83CFD" w:rsidR="002218BF" w:rsidRDefault="002218BF" w:rsidP="002218BF"/>
    <w:p w14:paraId="18A86126" w14:textId="0159E58B" w:rsidR="002218BF" w:rsidRDefault="002218BF" w:rsidP="002218BF">
      <w:pPr>
        <w:jc w:val="center"/>
      </w:pPr>
      <w:r>
        <w:rPr>
          <w:noProof/>
        </w:rPr>
        <w:drawing>
          <wp:inline distT="0" distB="0" distL="0" distR="0" wp14:anchorId="719C8D16" wp14:editId="5B709066">
            <wp:extent cx="4080681" cy="2583123"/>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8073" cy="2587802"/>
                    </a:xfrm>
                    <a:prstGeom prst="rect">
                      <a:avLst/>
                    </a:prstGeom>
                    <a:noFill/>
                    <a:ln>
                      <a:noFill/>
                    </a:ln>
                  </pic:spPr>
                </pic:pic>
              </a:graphicData>
            </a:graphic>
          </wp:inline>
        </w:drawing>
      </w:r>
    </w:p>
    <w:p w14:paraId="6878932F" w14:textId="4B01C738" w:rsidR="0043053A" w:rsidRDefault="00136A8C" w:rsidP="00136A8C">
      <w:pPr>
        <w:pStyle w:val="Heading3"/>
      </w:pPr>
      <w:r>
        <w:t>Next steps</w:t>
      </w:r>
    </w:p>
    <w:p w14:paraId="1E4496D2" w14:textId="514FBB32" w:rsidR="00136A8C" w:rsidRDefault="00136A8C" w:rsidP="00136A8C">
      <w:pPr>
        <w:pStyle w:val="ListParagraph"/>
        <w:numPr>
          <w:ilvl w:val="0"/>
          <w:numId w:val="39"/>
        </w:numPr>
      </w:pPr>
      <w:r>
        <w:t>UnitTesting</w:t>
      </w:r>
    </w:p>
    <w:p w14:paraId="7ACD54B6" w14:textId="3B92CCA2" w:rsidR="00136A8C" w:rsidRDefault="007031C2" w:rsidP="00136A8C">
      <w:pPr>
        <w:pStyle w:val="ListParagraph"/>
        <w:numPr>
          <w:ilvl w:val="0"/>
          <w:numId w:val="39"/>
        </w:numPr>
      </w:pPr>
      <w:r>
        <w:t>Calls to retrieve data from database</w:t>
      </w:r>
    </w:p>
    <w:p w14:paraId="09C137D3" w14:textId="77777777" w:rsidR="002218BF" w:rsidRPr="00136A8C" w:rsidRDefault="002218BF" w:rsidP="002218BF"/>
    <w:sectPr w:rsidR="002218BF" w:rsidRPr="00136A8C">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D8E4" w14:textId="77777777" w:rsidR="007D5EBE" w:rsidRDefault="007D5EBE">
      <w:pPr>
        <w:spacing w:line="240" w:lineRule="auto"/>
      </w:pPr>
      <w:r>
        <w:separator/>
      </w:r>
    </w:p>
  </w:endnote>
  <w:endnote w:type="continuationSeparator" w:id="0">
    <w:p w14:paraId="08EA5046" w14:textId="77777777" w:rsidR="007D5EBE" w:rsidRDefault="007D5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AC72D8E" w14:textId="77777777">
      <w:tc>
        <w:tcPr>
          <w:tcW w:w="3162" w:type="dxa"/>
          <w:tcBorders>
            <w:top w:val="nil"/>
            <w:left w:val="nil"/>
            <w:bottom w:val="nil"/>
            <w:right w:val="nil"/>
          </w:tcBorders>
        </w:tcPr>
        <w:p w14:paraId="26051ECB" w14:textId="77777777" w:rsidR="00685AA7" w:rsidRDefault="00685AA7">
          <w:pPr>
            <w:ind w:right="360"/>
          </w:pPr>
          <w:r>
            <w:t>Confidential</w:t>
          </w:r>
        </w:p>
      </w:tc>
      <w:tc>
        <w:tcPr>
          <w:tcW w:w="3162" w:type="dxa"/>
          <w:tcBorders>
            <w:top w:val="nil"/>
            <w:left w:val="nil"/>
            <w:bottom w:val="nil"/>
            <w:right w:val="nil"/>
          </w:tcBorders>
        </w:tcPr>
        <w:p w14:paraId="2D7B278A" w14:textId="563D30B1" w:rsidR="00685AA7" w:rsidRDefault="00685AA7">
          <w:pPr>
            <w:jc w:val="center"/>
          </w:pPr>
          <w:r>
            <w:sym w:font="Symbol" w:char="F0D3"/>
          </w:r>
          <w:r w:rsidR="007D5EBE">
            <w:fldChar w:fldCharType="begin"/>
          </w:r>
          <w:r w:rsidR="007D5EBE">
            <w:instrText xml:space="preserve"> DOCPROPERTY "Company"  \* MERGEFORMAT </w:instrText>
          </w:r>
          <w:r w:rsidR="007D5EBE">
            <w:fldChar w:fldCharType="separate"/>
          </w:r>
          <w:r w:rsidR="001F15F7">
            <w:t>&lt;Company Name&gt;</w:t>
          </w:r>
          <w:r w:rsidR="007D5EBE">
            <w:fldChar w:fldCharType="end"/>
          </w:r>
          <w:r>
            <w:t xml:space="preserve">, </w:t>
          </w:r>
          <w:r>
            <w:fldChar w:fldCharType="begin"/>
          </w:r>
          <w:r>
            <w:instrText xml:space="preserve"> DATE \@ "yyyy" </w:instrText>
          </w:r>
          <w:r>
            <w:fldChar w:fldCharType="separate"/>
          </w:r>
          <w:r w:rsidR="001F15F7">
            <w:rPr>
              <w:noProof/>
            </w:rPr>
            <w:t>2021</w:t>
          </w:r>
          <w:r>
            <w:fldChar w:fldCharType="end"/>
          </w:r>
        </w:p>
      </w:tc>
      <w:tc>
        <w:tcPr>
          <w:tcW w:w="3162" w:type="dxa"/>
          <w:tcBorders>
            <w:top w:val="nil"/>
            <w:left w:val="nil"/>
            <w:bottom w:val="nil"/>
            <w:right w:val="nil"/>
          </w:tcBorders>
        </w:tcPr>
        <w:p w14:paraId="68A8B225"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60676">
            <w:rPr>
              <w:rStyle w:val="PageNumber"/>
              <w:noProof/>
            </w:rPr>
            <w:t>2</w:t>
          </w:r>
          <w:r>
            <w:rPr>
              <w:rStyle w:val="PageNumber"/>
            </w:rPr>
            <w:fldChar w:fldCharType="end"/>
          </w:r>
        </w:p>
      </w:tc>
    </w:tr>
  </w:tbl>
  <w:p w14:paraId="362B5A95"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3C32" w14:textId="77777777" w:rsidR="007D5EBE" w:rsidRDefault="007D5EBE">
      <w:pPr>
        <w:spacing w:line="240" w:lineRule="auto"/>
      </w:pPr>
      <w:r>
        <w:separator/>
      </w:r>
    </w:p>
  </w:footnote>
  <w:footnote w:type="continuationSeparator" w:id="0">
    <w:p w14:paraId="00058C9D" w14:textId="77777777" w:rsidR="007D5EBE" w:rsidRDefault="007D5E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453E9FC6" w14:textId="77777777">
      <w:tc>
        <w:tcPr>
          <w:tcW w:w="6379" w:type="dxa"/>
        </w:tcPr>
        <w:p w14:paraId="71C14A35" w14:textId="1D880794" w:rsidR="00685AA7" w:rsidRDefault="00D96DC6">
          <w:r>
            <w:rPr>
              <w:b/>
            </w:rPr>
            <w:t>Jukify</w:t>
          </w:r>
        </w:p>
      </w:tc>
      <w:tc>
        <w:tcPr>
          <w:tcW w:w="3179" w:type="dxa"/>
        </w:tcPr>
        <w:p w14:paraId="1F48C1C7" w14:textId="77777777" w:rsidR="00685AA7" w:rsidRDefault="00685AA7">
          <w:pPr>
            <w:tabs>
              <w:tab w:val="left" w:pos="1135"/>
            </w:tabs>
            <w:spacing w:before="40"/>
            <w:ind w:right="68"/>
          </w:pPr>
          <w:r>
            <w:t xml:space="preserve"> </w:t>
          </w:r>
        </w:p>
      </w:tc>
    </w:tr>
    <w:tr w:rsidR="00685AA7" w14:paraId="0002C957" w14:textId="77777777">
      <w:tc>
        <w:tcPr>
          <w:tcW w:w="6379" w:type="dxa"/>
        </w:tcPr>
        <w:p w14:paraId="0E84366A" w14:textId="23827D82" w:rsidR="00685AA7" w:rsidRDefault="00240C6B">
          <w:r>
            <w:t>Progress Statement Increment 1</w:t>
          </w:r>
        </w:p>
      </w:tc>
      <w:tc>
        <w:tcPr>
          <w:tcW w:w="3179" w:type="dxa"/>
        </w:tcPr>
        <w:p w14:paraId="01283EED" w14:textId="68D86CAC" w:rsidR="00685AA7" w:rsidRDefault="00685AA7">
          <w:r>
            <w:t xml:space="preserve">  Date:  </w:t>
          </w:r>
          <w:r w:rsidR="00240C6B">
            <w:t>18</w:t>
          </w:r>
          <w:r w:rsidR="00D96DC6">
            <w:t>.1</w:t>
          </w:r>
          <w:r w:rsidR="00240C6B">
            <w:t>1</w:t>
          </w:r>
          <w:r w:rsidR="00D96DC6">
            <w:t>.2021</w:t>
          </w:r>
        </w:p>
      </w:tc>
    </w:tr>
  </w:tbl>
  <w:p w14:paraId="05F2CDC6"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670B1D"/>
    <w:multiLevelType w:val="hybridMultilevel"/>
    <w:tmpl w:val="1FC2C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993A1B"/>
    <w:multiLevelType w:val="hybridMultilevel"/>
    <w:tmpl w:val="BCF0B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C722DA"/>
    <w:multiLevelType w:val="multilevel"/>
    <w:tmpl w:val="79C6FC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1465E0"/>
    <w:multiLevelType w:val="hybridMultilevel"/>
    <w:tmpl w:val="0BD8D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611D9A"/>
    <w:multiLevelType w:val="hybridMultilevel"/>
    <w:tmpl w:val="927AD9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C3D0C9A"/>
    <w:multiLevelType w:val="hybridMultilevel"/>
    <w:tmpl w:val="442E1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C15BBE"/>
    <w:multiLevelType w:val="hybridMultilevel"/>
    <w:tmpl w:val="AF783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212522"/>
    <w:multiLevelType w:val="hybridMultilevel"/>
    <w:tmpl w:val="69264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7D479C6"/>
    <w:multiLevelType w:val="hybridMultilevel"/>
    <w:tmpl w:val="EE48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8D3659"/>
    <w:multiLevelType w:val="hybridMultilevel"/>
    <w:tmpl w:val="90B4B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6"/>
  </w:num>
  <w:num w:numId="5">
    <w:abstractNumId w:val="35"/>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4"/>
  </w:num>
  <w:num w:numId="12">
    <w:abstractNumId w:val="17"/>
  </w:num>
  <w:num w:numId="13">
    <w:abstractNumId w:val="15"/>
  </w:num>
  <w:num w:numId="14">
    <w:abstractNumId w:val="33"/>
  </w:num>
  <w:num w:numId="15">
    <w:abstractNumId w:val="14"/>
  </w:num>
  <w:num w:numId="16">
    <w:abstractNumId w:val="6"/>
  </w:num>
  <w:num w:numId="17">
    <w:abstractNumId w:val="32"/>
  </w:num>
  <w:num w:numId="18">
    <w:abstractNumId w:val="22"/>
  </w:num>
  <w:num w:numId="19">
    <w:abstractNumId w:val="8"/>
  </w:num>
  <w:num w:numId="20">
    <w:abstractNumId w:val="19"/>
  </w:num>
  <w:num w:numId="21">
    <w:abstractNumId w:val="13"/>
  </w:num>
  <w:num w:numId="22">
    <w:abstractNumId w:val="31"/>
  </w:num>
  <w:num w:numId="23">
    <w:abstractNumId w:val="12"/>
  </w:num>
  <w:num w:numId="24">
    <w:abstractNumId w:val="11"/>
  </w:num>
  <w:num w:numId="25">
    <w:abstractNumId w:val="9"/>
  </w:num>
  <w:num w:numId="26">
    <w:abstractNumId w:val="26"/>
  </w:num>
  <w:num w:numId="27">
    <w:abstractNumId w:val="29"/>
  </w:num>
  <w:num w:numId="28">
    <w:abstractNumId w:val="36"/>
  </w:num>
  <w:num w:numId="29">
    <w:abstractNumId w:val="18"/>
  </w:num>
  <w:num w:numId="30">
    <w:abstractNumId w:val="10"/>
  </w:num>
  <w:num w:numId="31">
    <w:abstractNumId w:val="5"/>
  </w:num>
  <w:num w:numId="32">
    <w:abstractNumId w:val="7"/>
  </w:num>
  <w:num w:numId="33">
    <w:abstractNumId w:val="27"/>
  </w:num>
  <w:num w:numId="34">
    <w:abstractNumId w:val="20"/>
  </w:num>
  <w:num w:numId="35">
    <w:abstractNumId w:val="30"/>
  </w:num>
  <w:num w:numId="36">
    <w:abstractNumId w:val="23"/>
  </w:num>
  <w:num w:numId="37">
    <w:abstractNumId w:val="21"/>
  </w:num>
  <w:num w:numId="38">
    <w:abstractNumId w:val="28"/>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76"/>
    <w:rsid w:val="000B7798"/>
    <w:rsid w:val="000E7A21"/>
    <w:rsid w:val="00136A8C"/>
    <w:rsid w:val="0013791C"/>
    <w:rsid w:val="0019590E"/>
    <w:rsid w:val="001D124D"/>
    <w:rsid w:val="001F0168"/>
    <w:rsid w:val="001F15F7"/>
    <w:rsid w:val="00201A60"/>
    <w:rsid w:val="002218BF"/>
    <w:rsid w:val="00240C6B"/>
    <w:rsid w:val="002B4085"/>
    <w:rsid w:val="00311FB9"/>
    <w:rsid w:val="00375A4A"/>
    <w:rsid w:val="003D48D1"/>
    <w:rsid w:val="00416FFE"/>
    <w:rsid w:val="00430390"/>
    <w:rsid w:val="0043053A"/>
    <w:rsid w:val="00431213"/>
    <w:rsid w:val="004337CB"/>
    <w:rsid w:val="00483722"/>
    <w:rsid w:val="004A50EB"/>
    <w:rsid w:val="004C58A5"/>
    <w:rsid w:val="004D1F89"/>
    <w:rsid w:val="0052614A"/>
    <w:rsid w:val="00536231"/>
    <w:rsid w:val="005841B9"/>
    <w:rsid w:val="00601658"/>
    <w:rsid w:val="006357D3"/>
    <w:rsid w:val="00680EA0"/>
    <w:rsid w:val="00685AA7"/>
    <w:rsid w:val="00687A7A"/>
    <w:rsid w:val="006A26AD"/>
    <w:rsid w:val="006A75E1"/>
    <w:rsid w:val="006B1067"/>
    <w:rsid w:val="007031C2"/>
    <w:rsid w:val="00716526"/>
    <w:rsid w:val="007543CE"/>
    <w:rsid w:val="007767F9"/>
    <w:rsid w:val="00782B41"/>
    <w:rsid w:val="00791904"/>
    <w:rsid w:val="0079646D"/>
    <w:rsid w:val="007D5EBE"/>
    <w:rsid w:val="007F0A41"/>
    <w:rsid w:val="007F1DFF"/>
    <w:rsid w:val="007F27F1"/>
    <w:rsid w:val="00816C1B"/>
    <w:rsid w:val="008E70F2"/>
    <w:rsid w:val="008F2E6E"/>
    <w:rsid w:val="009A7828"/>
    <w:rsid w:val="009D243B"/>
    <w:rsid w:val="00A13A30"/>
    <w:rsid w:val="00AE4979"/>
    <w:rsid w:val="00B07A19"/>
    <w:rsid w:val="00B3588A"/>
    <w:rsid w:val="00B50E26"/>
    <w:rsid w:val="00B60052"/>
    <w:rsid w:val="00BE5737"/>
    <w:rsid w:val="00BF5DC2"/>
    <w:rsid w:val="00C03C4B"/>
    <w:rsid w:val="00C6261C"/>
    <w:rsid w:val="00CB7706"/>
    <w:rsid w:val="00CF2B56"/>
    <w:rsid w:val="00D014C0"/>
    <w:rsid w:val="00D5508B"/>
    <w:rsid w:val="00D62004"/>
    <w:rsid w:val="00D664EA"/>
    <w:rsid w:val="00D72A3A"/>
    <w:rsid w:val="00D96DC6"/>
    <w:rsid w:val="00DC74D8"/>
    <w:rsid w:val="00E25AFE"/>
    <w:rsid w:val="00E51B6E"/>
    <w:rsid w:val="00F3087A"/>
    <w:rsid w:val="00F4745E"/>
    <w:rsid w:val="00F60676"/>
    <w:rsid w:val="00F63059"/>
    <w:rsid w:val="00FF2D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F90DE"/>
  <w15:chartTrackingRefBased/>
  <w15:docId w15:val="{6C476E67-B31D-476E-B826-C850F0CC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79646D"/>
    <w:pPr>
      <w:ind w:left="720"/>
      <w:contextualSpacing/>
    </w:pPr>
  </w:style>
  <w:style w:type="character" w:styleId="UnresolvedMention">
    <w:name w:val="Unresolved Mention"/>
    <w:basedOn w:val="DefaultParagraphFont"/>
    <w:uiPriority w:val="99"/>
    <w:semiHidden/>
    <w:unhideWhenUsed/>
    <w:rsid w:val="00FF2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eria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er\Buecherei\SoftwareEngineering\Prozesse\openup\openup\core.tech.common.extend_supp\guidances\templates\resource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0</TotalTime>
  <Pages>1</Pages>
  <Words>237</Words>
  <Characters>1496</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Vision</vt:lpstr>
      <vt:lpstr>Vision</vt:lpstr>
    </vt:vector>
  </TitlesOfParts>
  <Company>&lt;Company Name&gt;</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Klaus Baer</dc:creator>
  <cp:keywords/>
  <dc:description/>
  <cp:lastModifiedBy>Schneider, Patryk</cp:lastModifiedBy>
  <cp:revision>60</cp:revision>
  <cp:lastPrinted>2021-11-18T19:57:00Z</cp:lastPrinted>
  <dcterms:created xsi:type="dcterms:W3CDTF">2018-09-28T13:56:00Z</dcterms:created>
  <dcterms:modified xsi:type="dcterms:W3CDTF">2021-11-18T19:58:00Z</dcterms:modified>
</cp:coreProperties>
</file>