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1D6E" w14:textId="6D02B853" w:rsidR="00685AA7" w:rsidRDefault="00D96DC6">
      <w:pPr>
        <w:pStyle w:val="Titel"/>
      </w:pPr>
      <w:proofErr w:type="spellStart"/>
      <w:r>
        <w:t>Jukify</w:t>
      </w:r>
      <w:proofErr w:type="spellEnd"/>
    </w:p>
    <w:p w14:paraId="1B0AE17A" w14:textId="1C66285D" w:rsidR="00685AA7" w:rsidRDefault="00B07A19" w:rsidP="00D96DC6">
      <w:pPr>
        <w:pStyle w:val="Titel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60676">
        <w:t>Vision</w:t>
      </w:r>
      <w:r>
        <w:fldChar w:fldCharType="end"/>
      </w:r>
    </w:p>
    <w:p w14:paraId="0B78C072" w14:textId="77777777" w:rsidR="00685AA7" w:rsidRDefault="00685AA7"/>
    <w:p w14:paraId="327B7A18" w14:textId="162733F5" w:rsidR="00685AA7" w:rsidRDefault="00685AA7">
      <w:pPr>
        <w:pStyle w:val="berschrift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7900EC02" w14:textId="515D3EA3" w:rsidR="00D96DC6" w:rsidRPr="00D96DC6" w:rsidRDefault="00D96DC6" w:rsidP="00D96DC6">
      <w:r>
        <w:t>The project’s goal is to make life of partygoers easier</w:t>
      </w:r>
      <w:r w:rsidR="005841B9">
        <w:t xml:space="preserve"> by allowing everyone to take part in the process of choosing music</w:t>
      </w:r>
      <w:r>
        <w:t xml:space="preserve">. </w:t>
      </w:r>
    </w:p>
    <w:p w14:paraId="2FACAA7C" w14:textId="6DA3A60E" w:rsidR="00685AA7" w:rsidRDefault="00685AA7" w:rsidP="00D96DC6">
      <w:pPr>
        <w:pStyle w:val="berschrift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5CAB3586" w14:textId="31144F56" w:rsidR="00685AA7" w:rsidRDefault="00685AA7" w:rsidP="00D96DC6">
      <w:pPr>
        <w:pStyle w:val="berschrift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6768701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314D1E" w14:textId="77777777" w:rsidR="00685AA7" w:rsidRDefault="00685AA7">
            <w:pPr>
              <w:pStyle w:val="Textkrper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683FE8" w14:textId="6140223B" w:rsidR="00685AA7" w:rsidRDefault="00D96DC6" w:rsidP="00D96DC6">
            <w:r>
              <w:t>Managing music at a party</w:t>
            </w:r>
            <w:r w:rsidR="006B1067">
              <w:t>.</w:t>
            </w:r>
          </w:p>
        </w:tc>
      </w:tr>
      <w:tr w:rsidR="00685AA7" w14:paraId="73F9DB2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A1D14B" w14:textId="3B8F0064" w:rsidR="00685AA7" w:rsidRDefault="00D96DC6">
            <w:pPr>
              <w:pStyle w:val="Textkrper"/>
              <w:keepNext/>
              <w:ind w:left="72"/>
            </w:pPr>
            <w:r>
              <w:t>A</w:t>
            </w:r>
            <w:r w:rsidR="00685AA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6EC08" w14:textId="686AB8CB" w:rsidR="00685AA7" w:rsidRDefault="00D96DC6" w:rsidP="00D96DC6">
            <w:r>
              <w:t>Party organizers, party visitors</w:t>
            </w:r>
            <w:r w:rsidR="006B1067">
              <w:t>.</w:t>
            </w:r>
          </w:p>
        </w:tc>
      </w:tr>
      <w:tr w:rsidR="00685AA7" w14:paraId="53A5713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5A393E" w14:textId="77777777" w:rsidR="00685AA7" w:rsidRDefault="00685AA7">
            <w:pPr>
              <w:pStyle w:val="Textkrper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2EEF1" w14:textId="21C6F326" w:rsidR="00685AA7" w:rsidRDefault="00D96DC6" w:rsidP="00D96DC6">
            <w:r>
              <w:t>Management of the music at the party</w:t>
            </w:r>
            <w:r w:rsidR="006B1067">
              <w:t>.</w:t>
            </w:r>
          </w:p>
        </w:tc>
      </w:tr>
      <w:tr w:rsidR="00685AA7" w14:paraId="377E78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F50068" w14:textId="77777777" w:rsidR="00685AA7" w:rsidRDefault="00685AA7">
            <w:pPr>
              <w:pStyle w:val="Textkrper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D5CD1" w14:textId="1C341155" w:rsidR="00685AA7" w:rsidRDefault="00D96DC6" w:rsidP="00D96DC6">
            <w:r>
              <w:t xml:space="preserve">Easy, intuitive music management </w:t>
            </w:r>
            <w:r w:rsidR="00A13A30">
              <w:t xml:space="preserve">system </w:t>
            </w:r>
            <w:r>
              <w:t>that involves party visitors</w:t>
            </w:r>
            <w:r w:rsidR="006B1067">
              <w:t>.</w:t>
            </w:r>
          </w:p>
        </w:tc>
      </w:tr>
    </w:tbl>
    <w:p w14:paraId="742EFECF" w14:textId="574AFDC1" w:rsidR="00685AA7" w:rsidRDefault="00685AA7" w:rsidP="00D96DC6">
      <w:pPr>
        <w:pStyle w:val="berschrift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1BA6B802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F23EE3" w14:textId="77777777" w:rsidR="00685AA7" w:rsidRDefault="00685AA7">
            <w:pPr>
              <w:pStyle w:val="Textkrper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6375AF" w14:textId="0F13E156" w:rsidR="00685AA7" w:rsidRDefault="00D96DC6" w:rsidP="00D96DC6">
            <w:r>
              <w:t>People who attend meetings with music background</w:t>
            </w:r>
            <w:r w:rsidR="006B1067">
              <w:t>.</w:t>
            </w:r>
          </w:p>
        </w:tc>
      </w:tr>
      <w:tr w:rsidR="00685AA7" w14:paraId="4AE495C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EDDAE6" w14:textId="77777777" w:rsidR="00685AA7" w:rsidRDefault="00685AA7">
            <w:pPr>
              <w:pStyle w:val="Textkrper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38FE7" w14:textId="6B8CD56B" w:rsidR="00685AA7" w:rsidRDefault="00D96DC6" w:rsidP="00D96DC6">
            <w:r>
              <w:t xml:space="preserve">A person, whose device is playing music, </w:t>
            </w:r>
            <w:proofErr w:type="gramStart"/>
            <w:r>
              <w:t>has to</w:t>
            </w:r>
            <w:proofErr w:type="gramEnd"/>
            <w:r>
              <w:t xml:space="preserve"> pass the device around to let people help with the </w:t>
            </w:r>
            <w:r w:rsidR="00D664EA">
              <w:t xml:space="preserve">music </w:t>
            </w:r>
            <w:r>
              <w:t>choice. This is tedious and not convenient</w:t>
            </w:r>
            <w:r w:rsidR="006B1067">
              <w:t>.</w:t>
            </w:r>
          </w:p>
        </w:tc>
      </w:tr>
      <w:tr w:rsidR="00685AA7" w14:paraId="29531FA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525BFE" w14:textId="77777777" w:rsidR="00685AA7" w:rsidRDefault="00685AA7">
            <w:pPr>
              <w:pStyle w:val="Textkrper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FE64D" w14:textId="79D7E2B4" w:rsidR="00685AA7" w:rsidRDefault="00685AA7" w:rsidP="00D96DC6">
            <w:r>
              <w:t xml:space="preserve"> </w:t>
            </w:r>
            <w:r w:rsidR="00D96DC6">
              <w:t>Online music manager</w:t>
            </w:r>
            <w:r w:rsidR="006B1067">
              <w:t>.</w:t>
            </w:r>
          </w:p>
        </w:tc>
      </w:tr>
      <w:tr w:rsidR="00685AA7" w14:paraId="50DC9AC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F2BB29" w14:textId="77777777" w:rsidR="00685AA7" w:rsidRDefault="00685AA7">
            <w:pPr>
              <w:pStyle w:val="Textkrper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02FE25" w14:textId="4CABE75E" w:rsidR="00685AA7" w:rsidRDefault="00D96DC6" w:rsidP="00D96DC6">
            <w:r>
              <w:t>Allows multiple people to effortlessly participate in the choice of music</w:t>
            </w:r>
            <w:r w:rsidR="006B1067">
              <w:t>.</w:t>
            </w:r>
          </w:p>
        </w:tc>
      </w:tr>
      <w:tr w:rsidR="00685AA7" w14:paraId="070FE76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2B5748" w14:textId="77777777" w:rsidR="00685AA7" w:rsidRDefault="00685AA7">
            <w:pPr>
              <w:pStyle w:val="Textkrper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03076" w14:textId="2B1B5183" w:rsidR="00685AA7" w:rsidRDefault="006B1067" w:rsidP="006B1067">
            <w:r>
              <w:t xml:space="preserve">Applications that only allow single user to manage his own playlists or </w:t>
            </w:r>
            <w:r w:rsidR="00680EA0">
              <w:t>playing</w:t>
            </w:r>
            <w:r>
              <w:t xml:space="preserve"> queues.</w:t>
            </w:r>
          </w:p>
        </w:tc>
      </w:tr>
      <w:tr w:rsidR="00685AA7" w14:paraId="731D204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82D074E" w14:textId="77777777" w:rsidR="00685AA7" w:rsidRDefault="00685AA7">
            <w:pPr>
              <w:pStyle w:val="Textkrper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7DE73E" w14:textId="1348031B" w:rsidR="00685AA7" w:rsidRDefault="006B1067" w:rsidP="006B1067">
            <w:r>
              <w:t>Allows involvement of multiple people.</w:t>
            </w:r>
          </w:p>
        </w:tc>
      </w:tr>
    </w:tbl>
    <w:p w14:paraId="4D89C12F" w14:textId="77777777" w:rsidR="00685AA7" w:rsidRDefault="00685AA7">
      <w:pPr>
        <w:pStyle w:val="berschrift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14:paraId="38C4FE3E" w14:textId="77777777" w:rsidR="00685AA7" w:rsidRDefault="00685AA7">
      <w:pPr>
        <w:pStyle w:val="berschrift2"/>
      </w:pPr>
      <w:r>
        <w:t>Stakeholder Summary</w:t>
      </w:r>
    </w:p>
    <w:p w14:paraId="785A6603" w14:textId="77777777"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749FC438" w14:textId="77777777">
        <w:trPr>
          <w:tblHeader/>
        </w:trPr>
        <w:tc>
          <w:tcPr>
            <w:tcW w:w="1890" w:type="dxa"/>
          </w:tcPr>
          <w:p w14:paraId="3F088AF5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45C7BB3C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1A66CBA9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778FC82D" w14:textId="77777777">
        <w:tc>
          <w:tcPr>
            <w:tcW w:w="1890" w:type="dxa"/>
          </w:tcPr>
          <w:p w14:paraId="0716A927" w14:textId="77777777" w:rsidR="00685AA7" w:rsidRDefault="006B1067" w:rsidP="006B1067">
            <w:r>
              <w:t>Party organizer</w:t>
            </w:r>
          </w:p>
          <w:p w14:paraId="1344C4EE" w14:textId="77777777" w:rsidR="007767F9" w:rsidRDefault="007767F9" w:rsidP="006B1067"/>
          <w:p w14:paraId="49AA4839" w14:textId="77777777" w:rsidR="007767F9" w:rsidRDefault="007767F9" w:rsidP="006B1067"/>
          <w:p w14:paraId="040CBC0E" w14:textId="77777777" w:rsidR="00D5508B" w:rsidRDefault="00D5508B" w:rsidP="006B1067"/>
          <w:p w14:paraId="7BE66EDA" w14:textId="77777777" w:rsidR="00D5508B" w:rsidRDefault="00D5508B" w:rsidP="006B1067"/>
          <w:p w14:paraId="462DB7E0" w14:textId="77972153" w:rsidR="007767F9" w:rsidRDefault="00D62004" w:rsidP="006B1067">
            <w:r>
              <w:t>Party master</w:t>
            </w:r>
          </w:p>
          <w:p w14:paraId="448E1E3A" w14:textId="77777777" w:rsidR="00D62004" w:rsidRDefault="00D62004" w:rsidP="006B1067"/>
          <w:p w14:paraId="4590D3F2" w14:textId="77777777" w:rsidR="00D62004" w:rsidRDefault="00D62004" w:rsidP="006B1067"/>
          <w:p w14:paraId="536415E5" w14:textId="77777777" w:rsidR="00D5508B" w:rsidRDefault="00D5508B" w:rsidP="006B1067"/>
          <w:p w14:paraId="6BF1D46C" w14:textId="543A15D3" w:rsidR="00D62004" w:rsidRDefault="00D62004" w:rsidP="006B1067">
            <w:r>
              <w:t>Party member</w:t>
            </w:r>
          </w:p>
          <w:p w14:paraId="3E6BB493" w14:textId="77777777" w:rsidR="00D5508B" w:rsidRDefault="00D5508B" w:rsidP="006B1067"/>
          <w:p w14:paraId="7700C8AA" w14:textId="77777777" w:rsidR="00D5508B" w:rsidRDefault="00D5508B" w:rsidP="006B1067"/>
          <w:p w14:paraId="2F373819" w14:textId="77777777" w:rsidR="00D5508B" w:rsidRDefault="00D5508B" w:rsidP="006B1067"/>
          <w:p w14:paraId="17FB443A" w14:textId="77777777" w:rsidR="008F2E6E" w:rsidRDefault="008F2E6E" w:rsidP="006B1067"/>
          <w:p w14:paraId="73615907" w14:textId="0D6287AA" w:rsidR="00D5508B" w:rsidRDefault="00D5508B" w:rsidP="006B1067">
            <w:r>
              <w:lastRenderedPageBreak/>
              <w:t>Project Manager</w:t>
            </w:r>
          </w:p>
          <w:p w14:paraId="5F780D6E" w14:textId="77777777" w:rsidR="00D5508B" w:rsidRDefault="00D5508B" w:rsidP="006B1067"/>
          <w:p w14:paraId="1A43D506" w14:textId="77777777" w:rsidR="00D5508B" w:rsidRDefault="00D5508B" w:rsidP="006B1067"/>
          <w:p w14:paraId="169F9F0B" w14:textId="77777777" w:rsidR="00D5508B" w:rsidRDefault="00D5508B" w:rsidP="006B1067"/>
          <w:p w14:paraId="5180AEBE" w14:textId="77777777" w:rsidR="00D5508B" w:rsidRDefault="00D5508B" w:rsidP="006B1067"/>
          <w:p w14:paraId="09BD52AD" w14:textId="77777777" w:rsidR="00D5508B" w:rsidRDefault="00D5508B" w:rsidP="006B1067">
            <w:r>
              <w:t>Developer</w:t>
            </w:r>
          </w:p>
          <w:p w14:paraId="4EC89009" w14:textId="5C3F27B9" w:rsidR="00D5508B" w:rsidRDefault="00D5508B" w:rsidP="006B1067"/>
          <w:p w14:paraId="7DE3C4C9" w14:textId="77777777" w:rsidR="00D5508B" w:rsidRDefault="00D5508B" w:rsidP="006B1067"/>
          <w:p w14:paraId="6BC2163E" w14:textId="77777777" w:rsidR="00D5508B" w:rsidRDefault="00D5508B" w:rsidP="006B1067"/>
          <w:p w14:paraId="30379088" w14:textId="7F1FCA52" w:rsidR="00D5508B" w:rsidRDefault="00D5508B" w:rsidP="006B1067">
            <w:r>
              <w:t xml:space="preserve">Designer </w:t>
            </w:r>
          </w:p>
        </w:tc>
        <w:tc>
          <w:tcPr>
            <w:tcW w:w="2610" w:type="dxa"/>
          </w:tcPr>
          <w:p w14:paraId="230A3173" w14:textId="168F40D3" w:rsidR="00685AA7" w:rsidRDefault="007767F9" w:rsidP="007767F9">
            <w:r>
              <w:lastRenderedPageBreak/>
              <w:t>Person who organizes the party</w:t>
            </w:r>
            <w:r w:rsidR="00D62004">
              <w:t>.</w:t>
            </w:r>
          </w:p>
          <w:p w14:paraId="7EEE57A9" w14:textId="77777777" w:rsidR="00D62004" w:rsidRDefault="00D62004" w:rsidP="007767F9"/>
          <w:p w14:paraId="30A276A0" w14:textId="77777777" w:rsidR="00D62004" w:rsidRDefault="00D62004" w:rsidP="007767F9"/>
          <w:p w14:paraId="128D5D1E" w14:textId="77777777" w:rsidR="00D5508B" w:rsidRDefault="00D5508B" w:rsidP="007767F9"/>
          <w:p w14:paraId="4D901DA5" w14:textId="5787DF46" w:rsidR="00D62004" w:rsidRDefault="00D62004" w:rsidP="007767F9">
            <w:r>
              <w:t>Person responsible for the music at the party.</w:t>
            </w:r>
          </w:p>
          <w:p w14:paraId="7A19177D" w14:textId="77777777" w:rsidR="00D62004" w:rsidRDefault="00D62004" w:rsidP="007767F9"/>
          <w:p w14:paraId="37E4BE15" w14:textId="77777777" w:rsidR="00D5508B" w:rsidRDefault="00D5508B" w:rsidP="007767F9"/>
          <w:p w14:paraId="1C9E195D" w14:textId="52378B38" w:rsidR="00D62004" w:rsidRDefault="00D62004" w:rsidP="007767F9">
            <w:r>
              <w:t>Partygoer who wants to contribute to the party.</w:t>
            </w:r>
          </w:p>
          <w:p w14:paraId="42FC4C70" w14:textId="77777777" w:rsidR="00D5508B" w:rsidRDefault="00D5508B" w:rsidP="007767F9"/>
          <w:p w14:paraId="7D43B3AF" w14:textId="77777777" w:rsidR="00D5508B" w:rsidRDefault="00D5508B" w:rsidP="007767F9"/>
          <w:p w14:paraId="2F5E2E7E" w14:textId="77777777" w:rsidR="008F2E6E" w:rsidRDefault="008F2E6E" w:rsidP="007767F9"/>
          <w:p w14:paraId="05DAA2E0" w14:textId="1D7512C7" w:rsidR="00D5508B" w:rsidRDefault="00D5508B" w:rsidP="007767F9">
            <w:r>
              <w:lastRenderedPageBreak/>
              <w:t>Part of a development team</w:t>
            </w:r>
            <w:r w:rsidR="008F2E6E">
              <w:t>.</w:t>
            </w:r>
          </w:p>
          <w:p w14:paraId="36C2409D" w14:textId="77777777" w:rsidR="00D5508B" w:rsidRDefault="00D5508B" w:rsidP="007767F9"/>
          <w:p w14:paraId="03A9173A" w14:textId="77777777" w:rsidR="00D5508B" w:rsidRDefault="00D5508B" w:rsidP="007767F9"/>
          <w:p w14:paraId="7C078057" w14:textId="77777777" w:rsidR="00D5508B" w:rsidRDefault="00D5508B" w:rsidP="007767F9"/>
          <w:p w14:paraId="3C159F0D" w14:textId="77777777" w:rsidR="00D5508B" w:rsidRDefault="00D5508B" w:rsidP="007767F9"/>
          <w:p w14:paraId="4EA0FEC8" w14:textId="5EF50E08" w:rsidR="00D5508B" w:rsidRDefault="00D5508B" w:rsidP="007767F9">
            <w:r>
              <w:t>Software developer</w:t>
            </w:r>
            <w:r w:rsidR="000B7798">
              <w:t>.</w:t>
            </w:r>
          </w:p>
          <w:p w14:paraId="71F7ED14" w14:textId="77777777" w:rsidR="00D5508B" w:rsidRDefault="00D5508B" w:rsidP="007767F9"/>
          <w:p w14:paraId="256DE7BE" w14:textId="0F739EBA" w:rsidR="00D5508B" w:rsidRDefault="00D5508B" w:rsidP="007767F9"/>
          <w:p w14:paraId="619CED0E" w14:textId="77777777" w:rsidR="00D5508B" w:rsidRDefault="00D5508B" w:rsidP="007767F9"/>
          <w:p w14:paraId="5EB0725E" w14:textId="7A282E6E" w:rsidR="00D5508B" w:rsidRDefault="00D5508B" w:rsidP="007767F9">
            <w:r>
              <w:t>UI development and quality</w:t>
            </w:r>
            <w:r w:rsidR="000B7798">
              <w:t>.</w:t>
            </w:r>
          </w:p>
        </w:tc>
        <w:tc>
          <w:tcPr>
            <w:tcW w:w="3960" w:type="dxa"/>
          </w:tcPr>
          <w:p w14:paraId="7BF33A37" w14:textId="2921A05A" w:rsidR="007767F9" w:rsidRDefault="007767F9" w:rsidP="007767F9">
            <w:r>
              <w:lastRenderedPageBreak/>
              <w:t xml:space="preserve">Such a system would allow party organizers to cut the cost of the DJ, since anyone with an account on a music streaming platform can act as one. </w:t>
            </w:r>
          </w:p>
          <w:p w14:paraId="0A115F76" w14:textId="77777777" w:rsidR="00D5508B" w:rsidRDefault="00D5508B" w:rsidP="007767F9"/>
          <w:p w14:paraId="2F45BA55" w14:textId="1E4DFB8A" w:rsidR="00D62004" w:rsidRDefault="00D62004" w:rsidP="007767F9">
            <w:r>
              <w:t>Target user of the application. Makes his “job” easier, since he does not have to pass the device to anyone who wants to contribute.</w:t>
            </w:r>
          </w:p>
          <w:p w14:paraId="5476C077" w14:textId="77777777" w:rsidR="00D5508B" w:rsidRDefault="00D5508B" w:rsidP="007767F9"/>
          <w:p w14:paraId="6B62219C" w14:textId="5D5D0431" w:rsidR="00D62004" w:rsidRDefault="00D62004" w:rsidP="007767F9">
            <w:r>
              <w:t>Target user of the application. Project allows him to cooperate with the person responsible for playing music easily.</w:t>
            </w:r>
          </w:p>
          <w:p w14:paraId="3F1AC37F" w14:textId="77777777" w:rsidR="00D5508B" w:rsidRDefault="00D5508B" w:rsidP="00D5508B"/>
          <w:p w14:paraId="3213F6B9" w14:textId="77777777" w:rsidR="008F2E6E" w:rsidRDefault="008F2E6E" w:rsidP="00D5508B"/>
          <w:p w14:paraId="06A38C06" w14:textId="4B2A5537" w:rsidR="00D5508B" w:rsidRDefault="00D5508B" w:rsidP="00D5508B">
            <w:r>
              <w:lastRenderedPageBreak/>
              <w:t>Coordinates different parts of the project.</w:t>
            </w:r>
          </w:p>
          <w:p w14:paraId="16857AA3" w14:textId="05C9C89B" w:rsidR="00D5508B" w:rsidRDefault="00D5508B" w:rsidP="00D5508B">
            <w:r>
              <w:t>Coordinates the work of the development team.</w:t>
            </w:r>
          </w:p>
          <w:p w14:paraId="494980BF" w14:textId="42ECE595" w:rsidR="00D5508B" w:rsidRDefault="00D5508B" w:rsidP="00D5508B">
            <w:r>
              <w:t>Ensures that the project will release.</w:t>
            </w:r>
          </w:p>
          <w:p w14:paraId="4B024D09" w14:textId="4C60211C" w:rsidR="00D5508B" w:rsidRDefault="00D5508B" w:rsidP="00D5508B"/>
          <w:p w14:paraId="1EE307E4" w14:textId="4971861B" w:rsidR="00D5508B" w:rsidRDefault="00D5508B" w:rsidP="00D5508B">
            <w:r>
              <w:t xml:space="preserve">Ensures that his part of the project </w:t>
            </w:r>
            <w:r w:rsidR="007F0A41">
              <w:t>is implemented</w:t>
            </w:r>
            <w:r>
              <w:t>. Ensures that quality of his software meets the demands.</w:t>
            </w:r>
          </w:p>
          <w:p w14:paraId="30039B60" w14:textId="26015865" w:rsidR="00D5508B" w:rsidRDefault="00D5508B" w:rsidP="00D5508B"/>
          <w:p w14:paraId="49059E1E" w14:textId="5DF2668B" w:rsidR="00685AA7" w:rsidRDefault="00D5508B" w:rsidP="00D5508B">
            <w:r>
              <w:t xml:space="preserve">Ensures that the software is easy </w:t>
            </w:r>
            <w:r w:rsidR="00687A7A">
              <w:t xml:space="preserve">and intuitive </w:t>
            </w:r>
            <w:r>
              <w:t>for end-users.</w:t>
            </w:r>
          </w:p>
        </w:tc>
      </w:tr>
    </w:tbl>
    <w:p w14:paraId="61FF5A09" w14:textId="77777777" w:rsidR="00685AA7" w:rsidRDefault="00685AA7">
      <w:pPr>
        <w:pStyle w:val="Textkrper"/>
      </w:pPr>
    </w:p>
    <w:p w14:paraId="1C2DF67F" w14:textId="554FE398" w:rsidR="00685AA7" w:rsidRDefault="00685AA7">
      <w:pPr>
        <w:pStyle w:val="berschrift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74DB2F6F" w14:textId="1602E326" w:rsidR="00D5508B" w:rsidRDefault="00D5508B" w:rsidP="00D5508B">
      <w:r>
        <w:t xml:space="preserve">A party </w:t>
      </w:r>
      <w:r w:rsidR="00430390">
        <w:t>organizer</w:t>
      </w:r>
      <w:r>
        <w:t xml:space="preserve"> appoints one person to be the party master. The party master is a person, whose device is responsible for an audio playback from one of many music sources. </w:t>
      </w:r>
      <w:r w:rsidR="00430390">
        <w:t xml:space="preserve">A party master creates a party session and then shares the connection data with party members. A party member is a person who is interested in contributing to the music that is played through various means – either by directly proposing the music to the party master or through the voting system. </w:t>
      </w:r>
    </w:p>
    <w:p w14:paraId="07D0F10A" w14:textId="27C22574" w:rsidR="00E51B6E" w:rsidRDefault="00E51B6E" w:rsidP="00D5508B">
      <w:r>
        <w:t>Each activity should take little time – a few clicks as most.</w:t>
      </w:r>
    </w:p>
    <w:p w14:paraId="5E239DB1" w14:textId="6F7DF2A4" w:rsidR="00E51B6E" w:rsidRPr="00D5508B" w:rsidRDefault="00E51B6E" w:rsidP="00D5508B">
      <w:r>
        <w:t>Each user needs a device with connection to internet. Party master is also required the ability to play the music.</w:t>
      </w:r>
    </w:p>
    <w:p w14:paraId="267ED7AC" w14:textId="34F42C33" w:rsidR="00E25AFE" w:rsidRDefault="00C6261C" w:rsidP="00E25AFE">
      <w:r>
        <w:t>The first release will cover phones with Android and Spotif</w:t>
      </w:r>
      <w:r w:rsidR="004C58A5">
        <w:t>y</w:t>
      </w:r>
      <w:r>
        <w:t>. Future releases include other operating systems and music providers</w:t>
      </w:r>
      <w:r w:rsidR="00E25AFE">
        <w:t>.</w:t>
      </w:r>
    </w:p>
    <w:p w14:paraId="5BB08FE9" w14:textId="77777777" w:rsidR="00685AA7" w:rsidRDefault="00685AA7">
      <w:pPr>
        <w:pStyle w:val="berschrift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14:paraId="1C5A2F7C" w14:textId="10E9595A" w:rsidR="00685AA7" w:rsidRDefault="00685AA7" w:rsidP="00791904">
      <w:pPr>
        <w:pStyle w:val="berschrift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6"/>
        <w:gridCol w:w="1559"/>
        <w:gridCol w:w="2126"/>
        <w:gridCol w:w="1747"/>
      </w:tblGrid>
      <w:tr w:rsidR="00685AA7" w14:paraId="53988922" w14:textId="77777777" w:rsidTr="00CF2B56">
        <w:tc>
          <w:tcPr>
            <w:tcW w:w="2686" w:type="dxa"/>
          </w:tcPr>
          <w:p w14:paraId="4ADC7BD1" w14:textId="77777777"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559" w:type="dxa"/>
          </w:tcPr>
          <w:p w14:paraId="0786DD9E" w14:textId="77777777"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126" w:type="dxa"/>
          </w:tcPr>
          <w:p w14:paraId="5BF09DF6" w14:textId="77777777"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747" w:type="dxa"/>
          </w:tcPr>
          <w:p w14:paraId="38E8BC9C" w14:textId="77777777" w:rsidR="00685AA7" w:rsidRDefault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5A5DD602" w14:textId="77777777" w:rsidTr="00CF2B56">
        <w:tc>
          <w:tcPr>
            <w:tcW w:w="2686" w:type="dxa"/>
          </w:tcPr>
          <w:p w14:paraId="5CA83F3A" w14:textId="46F5B88B" w:rsidR="00685AA7" w:rsidRDefault="00311FB9" w:rsidP="00CF2B56">
            <w:r>
              <w:t>Mobile app – Android</w:t>
            </w:r>
          </w:p>
          <w:p w14:paraId="653CA1E3" w14:textId="77777777" w:rsidR="00311FB9" w:rsidRDefault="00311FB9" w:rsidP="00CF2B56"/>
          <w:p w14:paraId="13BC5790" w14:textId="77777777" w:rsidR="00CF2B56" w:rsidRDefault="00CF2B56" w:rsidP="00CF2B56"/>
          <w:p w14:paraId="027AA317" w14:textId="77777777" w:rsidR="00CF2B56" w:rsidRDefault="00CF2B56" w:rsidP="00CF2B56"/>
          <w:p w14:paraId="510E740A" w14:textId="3B77EAE2" w:rsidR="00311FB9" w:rsidRDefault="00CF2B56" w:rsidP="00CF2B56">
            <w:r>
              <w:t>Search system</w:t>
            </w:r>
          </w:p>
          <w:p w14:paraId="676F73C6" w14:textId="39B954A3" w:rsidR="0013791C" w:rsidRDefault="0013791C" w:rsidP="00CF2B56"/>
          <w:p w14:paraId="15F0C5A9" w14:textId="50DBB312" w:rsidR="0013791C" w:rsidRDefault="0013791C" w:rsidP="00CF2B56"/>
          <w:p w14:paraId="177188BE" w14:textId="7A1510A8" w:rsidR="0013791C" w:rsidRDefault="0013791C" w:rsidP="00CF2B56"/>
          <w:p w14:paraId="152D07A7" w14:textId="41B478B6" w:rsidR="00CF2B56" w:rsidRDefault="00CF2B56" w:rsidP="00CF2B56">
            <w:r>
              <w:t>Party archives</w:t>
            </w:r>
          </w:p>
          <w:p w14:paraId="4720248F" w14:textId="77777777" w:rsidR="0013791C" w:rsidRDefault="0013791C" w:rsidP="00CF2B56"/>
          <w:p w14:paraId="34139421" w14:textId="77777777" w:rsidR="00CF2B56" w:rsidRDefault="00CF2B56" w:rsidP="00CF2B56"/>
          <w:p w14:paraId="56B39D58" w14:textId="77777777" w:rsidR="00CF2B56" w:rsidRDefault="00CF2B56" w:rsidP="00CF2B56"/>
          <w:p w14:paraId="23BDCBAA" w14:textId="433AFA78" w:rsidR="00CF2B56" w:rsidRDefault="00CF2B56" w:rsidP="00CF2B56"/>
          <w:p w14:paraId="48A7B2E6" w14:textId="10616D78" w:rsidR="00CF2B56" w:rsidRDefault="00CF2B56" w:rsidP="00CF2B56">
            <w:r>
              <w:t>Voting system</w:t>
            </w:r>
          </w:p>
          <w:p w14:paraId="04B13DA9" w14:textId="27884501" w:rsidR="00CF2B56" w:rsidRDefault="00CF2B56" w:rsidP="00CF2B56"/>
          <w:p w14:paraId="31CBEC30" w14:textId="7730C972" w:rsidR="00CF2B56" w:rsidRDefault="00CF2B56" w:rsidP="00CF2B56"/>
          <w:p w14:paraId="25AD1CB7" w14:textId="7D336D85" w:rsidR="00CF2B56" w:rsidRDefault="00CF2B56" w:rsidP="00CF2B56"/>
          <w:p w14:paraId="38FD8DBD" w14:textId="72336067" w:rsidR="00CF2B56" w:rsidRDefault="00CF2B56" w:rsidP="00CF2B56"/>
          <w:p w14:paraId="380639F8" w14:textId="77777777" w:rsidR="00CF2B56" w:rsidRDefault="00CF2B56" w:rsidP="00CF2B56"/>
          <w:p w14:paraId="266DEE35" w14:textId="2FAD1DA8" w:rsidR="00CF2B56" w:rsidRDefault="00CF2B56" w:rsidP="00CF2B56">
            <w:r>
              <w:t xml:space="preserve">QR Code </w:t>
            </w:r>
            <w:r w:rsidR="00416FFE">
              <w:t>Controls</w:t>
            </w:r>
          </w:p>
          <w:p w14:paraId="718ED62C" w14:textId="0FBB4CAD" w:rsidR="00CF2B56" w:rsidRDefault="00CF2B56" w:rsidP="00CF2B56"/>
          <w:p w14:paraId="1F793189" w14:textId="076E2073" w:rsidR="00CF2B56" w:rsidRDefault="00CF2B56" w:rsidP="00CF2B56"/>
          <w:p w14:paraId="26DFA0CA" w14:textId="6C282405" w:rsidR="00CF2B56" w:rsidRDefault="00CF2B56" w:rsidP="00CF2B56"/>
          <w:p w14:paraId="5AFACE53" w14:textId="6CA130B7" w:rsidR="00CF2B56" w:rsidRDefault="004A50EB" w:rsidP="00CF2B56">
            <w:r>
              <w:lastRenderedPageBreak/>
              <w:t>User management</w:t>
            </w:r>
          </w:p>
          <w:p w14:paraId="27294F38" w14:textId="77777777" w:rsidR="00D014C0" w:rsidRDefault="00D014C0" w:rsidP="00CF2B56"/>
          <w:p w14:paraId="453DB23A" w14:textId="77777777" w:rsidR="00D014C0" w:rsidRDefault="00D014C0" w:rsidP="00CF2B56"/>
          <w:p w14:paraId="5A2079EC" w14:textId="77777777" w:rsidR="00D014C0" w:rsidRDefault="00D014C0" w:rsidP="00CF2B56"/>
          <w:p w14:paraId="1DD1BCBD" w14:textId="6AEB2612" w:rsidR="00311FB9" w:rsidRDefault="00311FB9" w:rsidP="00CF2B56">
            <w:r>
              <w:t>Mobile app – other platforms</w:t>
            </w:r>
          </w:p>
        </w:tc>
        <w:tc>
          <w:tcPr>
            <w:tcW w:w="1559" w:type="dxa"/>
          </w:tcPr>
          <w:p w14:paraId="1802091F" w14:textId="77777777" w:rsidR="00CF2B56" w:rsidRDefault="00311FB9" w:rsidP="00CF2B56">
            <w:r>
              <w:lastRenderedPageBreak/>
              <w:t>Essential</w:t>
            </w:r>
          </w:p>
          <w:p w14:paraId="2BFF3DAA" w14:textId="77777777" w:rsidR="00CF2B56" w:rsidRDefault="00CF2B56" w:rsidP="00CF2B56"/>
          <w:p w14:paraId="1E747530" w14:textId="77777777" w:rsidR="00CF2B56" w:rsidRDefault="00CF2B56" w:rsidP="00CF2B56"/>
          <w:p w14:paraId="71624F72" w14:textId="77777777" w:rsidR="00CF2B56" w:rsidRDefault="00CF2B56" w:rsidP="00CF2B56"/>
          <w:p w14:paraId="244B085B" w14:textId="35CF6BAB" w:rsidR="00CF2B56" w:rsidRPr="00311FB9" w:rsidRDefault="0013791C" w:rsidP="00CF2B56">
            <w:r>
              <w:t>Essential</w:t>
            </w:r>
          </w:p>
          <w:p w14:paraId="7658E78A" w14:textId="372767C7" w:rsidR="00311FB9" w:rsidRDefault="00311FB9" w:rsidP="00CF2B56"/>
          <w:p w14:paraId="7DC5115C" w14:textId="0C37EEFC" w:rsidR="0013791C" w:rsidRDefault="0013791C" w:rsidP="00CF2B56"/>
          <w:p w14:paraId="58D7F710" w14:textId="4387A72C" w:rsidR="0013791C" w:rsidRDefault="0013791C" w:rsidP="00CF2B56"/>
          <w:p w14:paraId="462520A5" w14:textId="2C6564D7" w:rsidR="00CF2B56" w:rsidRDefault="00CF2B56" w:rsidP="00CF2B56">
            <w:r>
              <w:t>High</w:t>
            </w:r>
          </w:p>
          <w:p w14:paraId="2FB081EF" w14:textId="217587F7" w:rsidR="0013791C" w:rsidRDefault="0013791C" w:rsidP="00CF2B56"/>
          <w:p w14:paraId="34EDD5EA" w14:textId="77777777" w:rsidR="0013791C" w:rsidRDefault="0013791C" w:rsidP="00CF2B56"/>
          <w:p w14:paraId="5AA1C82B" w14:textId="77777777" w:rsidR="00CF2B56" w:rsidRDefault="00CF2B56" w:rsidP="00CF2B56"/>
          <w:p w14:paraId="1FA04B2A" w14:textId="77777777" w:rsidR="00CF2B56" w:rsidRDefault="00CF2B56" w:rsidP="00CF2B56"/>
          <w:p w14:paraId="153A4DDB" w14:textId="38E24397" w:rsidR="00CF2B56" w:rsidRDefault="00CF2B56" w:rsidP="00CF2B56">
            <w:r>
              <w:t>Normal</w:t>
            </w:r>
          </w:p>
          <w:p w14:paraId="2AF83DF5" w14:textId="01B2FBDA" w:rsidR="00CF2B56" w:rsidRDefault="00CF2B56" w:rsidP="00CF2B56"/>
          <w:p w14:paraId="4A748760" w14:textId="737A5C05" w:rsidR="004A50EB" w:rsidRDefault="004A50EB" w:rsidP="00CF2B56"/>
          <w:p w14:paraId="38291D1C" w14:textId="1C4E873A" w:rsidR="004A50EB" w:rsidRDefault="004A50EB" w:rsidP="00CF2B56"/>
          <w:p w14:paraId="0BA67D90" w14:textId="0D2BA75A" w:rsidR="004A50EB" w:rsidRDefault="004A50EB" w:rsidP="00CF2B56"/>
          <w:p w14:paraId="5EBFD759" w14:textId="00B55F42" w:rsidR="004A50EB" w:rsidRDefault="004A50EB" w:rsidP="00CF2B56"/>
          <w:p w14:paraId="491405FF" w14:textId="60E9527A" w:rsidR="004A50EB" w:rsidRDefault="004A50EB" w:rsidP="00CF2B56">
            <w:r>
              <w:t>Normal</w:t>
            </w:r>
          </w:p>
          <w:p w14:paraId="759A1543" w14:textId="332EA4BA" w:rsidR="004A50EB" w:rsidRDefault="004A50EB" w:rsidP="00CF2B56"/>
          <w:p w14:paraId="1F7230F0" w14:textId="7ACC37F5" w:rsidR="004A50EB" w:rsidRDefault="004A50EB" w:rsidP="00CF2B56"/>
          <w:p w14:paraId="078BAADE" w14:textId="1426B9AD" w:rsidR="004A50EB" w:rsidRDefault="004A50EB" w:rsidP="00CF2B56"/>
          <w:p w14:paraId="2CADF013" w14:textId="0C624C88" w:rsidR="004A50EB" w:rsidRDefault="004A50EB" w:rsidP="00CF2B56">
            <w:r>
              <w:lastRenderedPageBreak/>
              <w:t>Normal</w:t>
            </w:r>
          </w:p>
          <w:p w14:paraId="12D2394E" w14:textId="77777777" w:rsidR="00D014C0" w:rsidRDefault="00D014C0" w:rsidP="00CF2B56"/>
          <w:p w14:paraId="16BD9421" w14:textId="77777777" w:rsidR="00D014C0" w:rsidRDefault="00D014C0" w:rsidP="00CF2B56"/>
          <w:p w14:paraId="2BB7AC9F" w14:textId="77777777" w:rsidR="00D014C0" w:rsidRDefault="00D014C0" w:rsidP="00CF2B56"/>
          <w:p w14:paraId="12425AE8" w14:textId="1EB89EFA" w:rsidR="00311FB9" w:rsidRPr="00311FB9" w:rsidRDefault="00311FB9" w:rsidP="00CF2B56">
            <w:r>
              <w:t>Low</w:t>
            </w:r>
          </w:p>
        </w:tc>
        <w:tc>
          <w:tcPr>
            <w:tcW w:w="2126" w:type="dxa"/>
          </w:tcPr>
          <w:p w14:paraId="10222CE8" w14:textId="77777777" w:rsidR="00CF2B56" w:rsidRDefault="00311FB9" w:rsidP="00CF2B56">
            <w:r>
              <w:lastRenderedPageBreak/>
              <w:t>Connection to the backend.</w:t>
            </w:r>
          </w:p>
          <w:p w14:paraId="0259D735" w14:textId="0AE1B67A" w:rsidR="00311FB9" w:rsidRDefault="00311FB9" w:rsidP="00CF2B56">
            <w:r>
              <w:t>Handling UI tasks.</w:t>
            </w:r>
          </w:p>
          <w:p w14:paraId="73C7F45A" w14:textId="0B13FDBA" w:rsidR="00CF2B56" w:rsidRDefault="00311FB9" w:rsidP="00CF2B56">
            <w:r>
              <w:br/>
            </w:r>
            <w:r w:rsidR="00CF2B56">
              <w:t>Allows search for a song and request to a party master</w:t>
            </w:r>
            <w:r w:rsidR="007F27F1">
              <w:t>.</w:t>
            </w:r>
          </w:p>
          <w:p w14:paraId="747013D9" w14:textId="7B358E76" w:rsidR="00CF2B56" w:rsidRDefault="00CF2B56" w:rsidP="00CF2B56"/>
          <w:p w14:paraId="50A735DC" w14:textId="18F9783A" w:rsidR="00CF2B56" w:rsidRDefault="00CF2B56" w:rsidP="00CF2B56">
            <w:r>
              <w:t>Allows the users to search through party history in order to find songs that were played</w:t>
            </w:r>
            <w:r w:rsidR="007F27F1">
              <w:t>.</w:t>
            </w:r>
          </w:p>
          <w:p w14:paraId="17C01A34" w14:textId="3FBA0BCA" w:rsidR="00CF2B56" w:rsidRDefault="00CF2B56" w:rsidP="00CF2B56"/>
          <w:p w14:paraId="5F63287C" w14:textId="106DAF35" w:rsidR="00CF2B56" w:rsidRDefault="00CF2B56" w:rsidP="00CF2B56">
            <w:r>
              <w:t>Allows users to create polls about currently played music or future choices.</w:t>
            </w:r>
          </w:p>
          <w:p w14:paraId="734932FE" w14:textId="77777777" w:rsidR="00CF2B56" w:rsidRDefault="00CF2B56" w:rsidP="00CF2B56"/>
          <w:p w14:paraId="697779CB" w14:textId="61EA9DF5" w:rsidR="00CF2B56" w:rsidRDefault="00CF2B56" w:rsidP="00CF2B56"/>
          <w:p w14:paraId="00BAA90F" w14:textId="4E551A53" w:rsidR="00CF2B56" w:rsidRDefault="00CF2B56" w:rsidP="00CF2B56">
            <w:r>
              <w:t>Allows easy installation of the app / easy connection.</w:t>
            </w:r>
          </w:p>
          <w:p w14:paraId="50EDFD02" w14:textId="77777777" w:rsidR="004A50EB" w:rsidRDefault="004A50EB" w:rsidP="00CF2B56"/>
          <w:p w14:paraId="65403330" w14:textId="6A4B08C1" w:rsidR="004A50EB" w:rsidRDefault="004A50EB" w:rsidP="00CF2B56">
            <w:r>
              <w:lastRenderedPageBreak/>
              <w:t>Allows transfers of the party master</w:t>
            </w:r>
            <w:r w:rsidR="00416FFE">
              <w:t xml:space="preserve"> to other members</w:t>
            </w:r>
            <w:r w:rsidR="009A7828">
              <w:t>.</w:t>
            </w:r>
          </w:p>
          <w:p w14:paraId="4EF16B92" w14:textId="77777777" w:rsidR="00D014C0" w:rsidRDefault="00D014C0" w:rsidP="00CF2B56"/>
          <w:p w14:paraId="16A62B42" w14:textId="5B9BCDDF" w:rsidR="0013791C" w:rsidRDefault="00311FB9" w:rsidP="00CF2B56">
            <w:r>
              <w:t>C</w:t>
            </w:r>
            <w:r w:rsidR="0013791C">
              <w:t>onnection to the backend.</w:t>
            </w:r>
            <w:r w:rsidR="0013791C">
              <w:br/>
              <w:t>Handling UI tasks</w:t>
            </w:r>
            <w:r w:rsidR="009A7828">
              <w:t>.</w:t>
            </w:r>
          </w:p>
        </w:tc>
        <w:tc>
          <w:tcPr>
            <w:tcW w:w="1747" w:type="dxa"/>
          </w:tcPr>
          <w:p w14:paraId="0694843F" w14:textId="77777777" w:rsidR="00685AA7" w:rsidRDefault="00311FB9" w:rsidP="00CF2B56">
            <w:r>
              <w:lastRenderedPageBreak/>
              <w:t>First release</w:t>
            </w:r>
          </w:p>
          <w:p w14:paraId="04ECD7B9" w14:textId="77777777" w:rsidR="00311FB9" w:rsidRDefault="00311FB9" w:rsidP="00CF2B56"/>
          <w:p w14:paraId="1B460DF9" w14:textId="77777777" w:rsidR="00311FB9" w:rsidRDefault="00311FB9" w:rsidP="00CF2B56"/>
          <w:p w14:paraId="6B4C41E6" w14:textId="77777777" w:rsidR="00CF2B56" w:rsidRDefault="00CF2B56" w:rsidP="00CF2B56"/>
          <w:p w14:paraId="7872810A" w14:textId="3D960D2E" w:rsidR="00311FB9" w:rsidRDefault="00311FB9" w:rsidP="00CF2B56">
            <w:r>
              <w:t>F</w:t>
            </w:r>
            <w:r w:rsidR="00CF2B56">
              <w:t>irst</w:t>
            </w:r>
            <w:r>
              <w:t xml:space="preserve"> release</w:t>
            </w:r>
          </w:p>
          <w:p w14:paraId="6DCEADC0" w14:textId="77777777" w:rsidR="00CF2B56" w:rsidRDefault="00CF2B56" w:rsidP="00CF2B56"/>
          <w:p w14:paraId="089E563A" w14:textId="77777777" w:rsidR="00CF2B56" w:rsidRDefault="00CF2B56" w:rsidP="00CF2B56"/>
          <w:p w14:paraId="7343BE62" w14:textId="77777777" w:rsidR="00CF2B56" w:rsidRDefault="00CF2B56" w:rsidP="00CF2B56"/>
          <w:p w14:paraId="34F3CD82" w14:textId="77777777" w:rsidR="00CF2B56" w:rsidRDefault="00CF2B56" w:rsidP="00CF2B56">
            <w:r>
              <w:t>First release</w:t>
            </w:r>
          </w:p>
          <w:p w14:paraId="4545A9F6" w14:textId="77777777" w:rsidR="00CF2B56" w:rsidRDefault="00CF2B56" w:rsidP="00CF2B56"/>
          <w:p w14:paraId="47D2F742" w14:textId="77777777" w:rsidR="00CF2B56" w:rsidRDefault="00CF2B56" w:rsidP="00CF2B56"/>
          <w:p w14:paraId="426185BE" w14:textId="77777777" w:rsidR="00CF2B56" w:rsidRDefault="00CF2B56" w:rsidP="00CF2B56"/>
          <w:p w14:paraId="732AD1F2" w14:textId="77777777" w:rsidR="00CF2B56" w:rsidRDefault="00CF2B56" w:rsidP="00CF2B56"/>
          <w:p w14:paraId="0FBB14F9" w14:textId="77777777" w:rsidR="00CF2B56" w:rsidRDefault="004A50EB" w:rsidP="00CF2B56">
            <w:r>
              <w:t>First/future releases</w:t>
            </w:r>
          </w:p>
          <w:p w14:paraId="4B4F3AB0" w14:textId="77777777" w:rsidR="004A50EB" w:rsidRDefault="004A50EB" w:rsidP="00CF2B56"/>
          <w:p w14:paraId="2F966696" w14:textId="77777777" w:rsidR="004A50EB" w:rsidRDefault="004A50EB" w:rsidP="00CF2B56"/>
          <w:p w14:paraId="35C568CF" w14:textId="77777777" w:rsidR="004A50EB" w:rsidRDefault="004A50EB" w:rsidP="00CF2B56"/>
          <w:p w14:paraId="0C09EEDC" w14:textId="77777777" w:rsidR="004A50EB" w:rsidRDefault="004A50EB" w:rsidP="00CF2B56"/>
          <w:p w14:paraId="6DE73F5D" w14:textId="77777777" w:rsidR="004A50EB" w:rsidRDefault="004A50EB" w:rsidP="00CF2B56">
            <w:r>
              <w:t>First/future releases</w:t>
            </w:r>
          </w:p>
          <w:p w14:paraId="78C28311" w14:textId="77777777" w:rsidR="00416FFE" w:rsidRDefault="00416FFE" w:rsidP="00CF2B56"/>
          <w:p w14:paraId="6718B0A3" w14:textId="77777777" w:rsidR="00416FFE" w:rsidRDefault="00416FFE" w:rsidP="00CF2B56"/>
          <w:p w14:paraId="29204401" w14:textId="77777777" w:rsidR="00416FFE" w:rsidRDefault="00416FFE" w:rsidP="00CF2B56">
            <w:r>
              <w:lastRenderedPageBreak/>
              <w:t>First/future releases</w:t>
            </w:r>
          </w:p>
          <w:p w14:paraId="343D4D3D" w14:textId="77777777" w:rsidR="00D014C0" w:rsidRDefault="00D014C0" w:rsidP="00CF2B56"/>
          <w:p w14:paraId="6BEFACBE" w14:textId="77777777" w:rsidR="00D014C0" w:rsidRDefault="00D014C0" w:rsidP="00CF2B56"/>
          <w:p w14:paraId="7FD6468F" w14:textId="69239100" w:rsidR="00D014C0" w:rsidRDefault="00D014C0" w:rsidP="00CF2B56">
            <w:r>
              <w:t>Future releases</w:t>
            </w:r>
          </w:p>
        </w:tc>
      </w:tr>
    </w:tbl>
    <w:p w14:paraId="5CE7E085" w14:textId="77777777" w:rsidR="00685AA7" w:rsidRDefault="00685AA7">
      <w:pPr>
        <w:pStyle w:val="Textkrper"/>
      </w:pPr>
    </w:p>
    <w:p w14:paraId="7D22A210" w14:textId="1650803A" w:rsidR="00816C1B" w:rsidRPr="00816C1B" w:rsidRDefault="00685AA7" w:rsidP="00816C1B">
      <w:pPr>
        <w:pStyle w:val="berschrift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14:paraId="0A85BAC3" w14:textId="77777777">
        <w:tc>
          <w:tcPr>
            <w:tcW w:w="3936" w:type="dxa"/>
          </w:tcPr>
          <w:p w14:paraId="34B03274" w14:textId="77777777"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14:paraId="668C62AE" w14:textId="77777777"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14:paraId="32B2A58C" w14:textId="77777777" w:rsidR="002B4085" w:rsidRDefault="002B4085" w:rsidP="00685AA7">
            <w:pPr>
              <w:pStyle w:val="Textkrper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14:paraId="1A3AE71D" w14:textId="77777777">
        <w:tc>
          <w:tcPr>
            <w:tcW w:w="3936" w:type="dxa"/>
          </w:tcPr>
          <w:p w14:paraId="5B2D5DA0" w14:textId="77777777" w:rsidR="002B4085" w:rsidRDefault="00601658" w:rsidP="00685AA7">
            <w:pPr>
              <w:pStyle w:val="Textkrper"/>
              <w:ind w:left="0"/>
            </w:pPr>
            <w:r>
              <w:t>Backend server</w:t>
            </w:r>
          </w:p>
          <w:p w14:paraId="6805CC10" w14:textId="77777777" w:rsidR="00601658" w:rsidRDefault="00601658" w:rsidP="00685AA7">
            <w:pPr>
              <w:pStyle w:val="Textkrper"/>
              <w:ind w:left="0"/>
            </w:pPr>
          </w:p>
          <w:p w14:paraId="16BE344A" w14:textId="77777777" w:rsidR="00601658" w:rsidRDefault="00601658" w:rsidP="00685AA7">
            <w:pPr>
              <w:pStyle w:val="Textkrper"/>
              <w:ind w:left="0"/>
            </w:pPr>
            <w:r>
              <w:t>Party database</w:t>
            </w:r>
          </w:p>
          <w:p w14:paraId="0D4ADE8C" w14:textId="77777777" w:rsidR="00601658" w:rsidRDefault="00601658" w:rsidP="00685AA7">
            <w:pPr>
              <w:pStyle w:val="Textkrper"/>
              <w:ind w:left="0"/>
            </w:pPr>
          </w:p>
          <w:p w14:paraId="41931215" w14:textId="0D154734" w:rsidR="00601658" w:rsidRDefault="00601658" w:rsidP="00685AA7">
            <w:pPr>
              <w:pStyle w:val="Textkrper"/>
              <w:ind w:left="0"/>
            </w:pPr>
            <w:r>
              <w:t>API calls</w:t>
            </w:r>
          </w:p>
          <w:p w14:paraId="0459434D" w14:textId="6F77974B" w:rsidR="00601658" w:rsidRDefault="00601658" w:rsidP="00685AA7">
            <w:pPr>
              <w:pStyle w:val="Textkrper"/>
              <w:ind w:left="0"/>
            </w:pPr>
          </w:p>
          <w:p w14:paraId="475A8895" w14:textId="24587B15" w:rsidR="00601658" w:rsidRDefault="00601658" w:rsidP="00685AA7">
            <w:pPr>
              <w:pStyle w:val="Textkrper"/>
              <w:ind w:left="0"/>
            </w:pPr>
            <w:r>
              <w:t>Documentation</w:t>
            </w:r>
          </w:p>
        </w:tc>
        <w:tc>
          <w:tcPr>
            <w:tcW w:w="1134" w:type="dxa"/>
          </w:tcPr>
          <w:p w14:paraId="3C0681DE" w14:textId="77777777" w:rsidR="002B4085" w:rsidRDefault="00601658" w:rsidP="00685AA7">
            <w:pPr>
              <w:pStyle w:val="Textkrper"/>
              <w:ind w:left="0"/>
            </w:pPr>
            <w:r>
              <w:t>Essential</w:t>
            </w:r>
          </w:p>
          <w:p w14:paraId="00C3BB0D" w14:textId="77777777" w:rsidR="00601658" w:rsidRDefault="00601658" w:rsidP="00685AA7">
            <w:pPr>
              <w:pStyle w:val="Textkrper"/>
              <w:ind w:left="0"/>
            </w:pPr>
          </w:p>
          <w:p w14:paraId="3CA8A16A" w14:textId="77777777" w:rsidR="00601658" w:rsidRDefault="00601658" w:rsidP="00685AA7">
            <w:pPr>
              <w:pStyle w:val="Textkrper"/>
              <w:ind w:left="0"/>
            </w:pPr>
            <w:r>
              <w:t>High</w:t>
            </w:r>
          </w:p>
          <w:p w14:paraId="777F13F3" w14:textId="77777777" w:rsidR="00601658" w:rsidRDefault="00601658" w:rsidP="00685AA7">
            <w:pPr>
              <w:pStyle w:val="Textkrper"/>
              <w:ind w:left="0"/>
            </w:pPr>
          </w:p>
          <w:p w14:paraId="539BDCDA" w14:textId="77777777" w:rsidR="00601658" w:rsidRDefault="00601658" w:rsidP="00685AA7">
            <w:pPr>
              <w:pStyle w:val="Textkrper"/>
              <w:ind w:left="0"/>
            </w:pPr>
            <w:r>
              <w:t>Essential</w:t>
            </w:r>
          </w:p>
          <w:p w14:paraId="19042238" w14:textId="77777777" w:rsidR="00601658" w:rsidRDefault="00601658" w:rsidP="00685AA7">
            <w:pPr>
              <w:pStyle w:val="Textkrper"/>
              <w:ind w:left="0"/>
            </w:pPr>
          </w:p>
          <w:p w14:paraId="77368960" w14:textId="3EBE7B6E" w:rsidR="00601658" w:rsidRDefault="00601658" w:rsidP="00685AA7">
            <w:pPr>
              <w:pStyle w:val="Textkrper"/>
              <w:ind w:left="0"/>
            </w:pPr>
            <w:r>
              <w:t>Essential</w:t>
            </w:r>
          </w:p>
        </w:tc>
        <w:tc>
          <w:tcPr>
            <w:tcW w:w="2835" w:type="dxa"/>
          </w:tcPr>
          <w:p w14:paraId="113461C8" w14:textId="77777777" w:rsidR="002B4085" w:rsidRDefault="00601658" w:rsidP="00685AA7">
            <w:pPr>
              <w:pStyle w:val="Textkrper"/>
              <w:ind w:left="0"/>
            </w:pPr>
            <w:r>
              <w:t>First release</w:t>
            </w:r>
          </w:p>
          <w:p w14:paraId="5AC67B4F" w14:textId="77777777" w:rsidR="00601658" w:rsidRDefault="00601658" w:rsidP="00685AA7">
            <w:pPr>
              <w:pStyle w:val="Textkrper"/>
              <w:ind w:left="0"/>
            </w:pPr>
          </w:p>
          <w:p w14:paraId="77E08DB8" w14:textId="77777777" w:rsidR="00601658" w:rsidRDefault="00601658" w:rsidP="00685AA7">
            <w:pPr>
              <w:pStyle w:val="Textkrper"/>
              <w:ind w:left="0"/>
            </w:pPr>
            <w:r>
              <w:t>First/future releases</w:t>
            </w:r>
          </w:p>
          <w:p w14:paraId="07E6B218" w14:textId="77777777" w:rsidR="00601658" w:rsidRDefault="00601658" w:rsidP="00685AA7">
            <w:pPr>
              <w:pStyle w:val="Textkrper"/>
              <w:ind w:left="0"/>
            </w:pPr>
          </w:p>
          <w:p w14:paraId="18555385" w14:textId="77777777" w:rsidR="00601658" w:rsidRDefault="00601658" w:rsidP="00685AA7">
            <w:pPr>
              <w:pStyle w:val="Textkrper"/>
              <w:ind w:left="0"/>
            </w:pPr>
            <w:r>
              <w:t>First release</w:t>
            </w:r>
          </w:p>
          <w:p w14:paraId="57F0FA39" w14:textId="77777777" w:rsidR="00601658" w:rsidRDefault="00601658" w:rsidP="00685AA7">
            <w:pPr>
              <w:pStyle w:val="Textkrper"/>
              <w:ind w:left="0"/>
            </w:pPr>
          </w:p>
          <w:p w14:paraId="0241327F" w14:textId="07537302" w:rsidR="00601658" w:rsidRDefault="00601658" w:rsidP="00685AA7">
            <w:pPr>
              <w:pStyle w:val="Textkrper"/>
              <w:ind w:left="0"/>
            </w:pPr>
            <w:r>
              <w:t>First release</w:t>
            </w:r>
          </w:p>
        </w:tc>
      </w:tr>
    </w:tbl>
    <w:p w14:paraId="60C1071F" w14:textId="77777777" w:rsidR="002B4085" w:rsidRPr="002B4085" w:rsidRDefault="002B4085" w:rsidP="00816C1B">
      <w:pPr>
        <w:pStyle w:val="Textkrper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545E" w14:textId="77777777" w:rsidR="00B07A19" w:rsidRDefault="00B07A19">
      <w:pPr>
        <w:spacing w:line="240" w:lineRule="auto"/>
      </w:pPr>
      <w:r>
        <w:separator/>
      </w:r>
    </w:p>
  </w:endnote>
  <w:endnote w:type="continuationSeparator" w:id="0">
    <w:p w14:paraId="761B32CD" w14:textId="77777777" w:rsidR="00B07A19" w:rsidRDefault="00B07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2AC72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51ECB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7B278A" w14:textId="77777777" w:rsidR="00685AA7" w:rsidRDefault="00685AA7">
          <w:pPr>
            <w:jc w:val="center"/>
          </w:pPr>
          <w:r>
            <w:sym w:font="Symbol" w:char="F0D3"/>
          </w:r>
          <w:r w:rsidR="00B07A19">
            <w:fldChar w:fldCharType="begin"/>
          </w:r>
          <w:r w:rsidR="00B07A19">
            <w:instrText xml:space="preserve"> DOCPROPERTY "Company"  \* MERGEFORMAT </w:instrText>
          </w:r>
          <w:r w:rsidR="00B07A19">
            <w:fldChar w:fldCharType="separate"/>
          </w:r>
          <w:r w:rsidR="00F60676">
            <w:t>&lt;Company Name&gt;</w:t>
          </w:r>
          <w:r w:rsidR="00B07A1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6DC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8B22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F60676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362B5A95" w14:textId="77777777" w:rsidR="00685AA7" w:rsidRDefault="00685A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ADE9" w14:textId="77777777" w:rsidR="00B07A19" w:rsidRDefault="00B07A19">
      <w:pPr>
        <w:spacing w:line="240" w:lineRule="auto"/>
      </w:pPr>
      <w:r>
        <w:separator/>
      </w:r>
    </w:p>
  </w:footnote>
  <w:footnote w:type="continuationSeparator" w:id="0">
    <w:p w14:paraId="1B4E837E" w14:textId="77777777" w:rsidR="00B07A19" w:rsidRDefault="00B07A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453E9FC6" w14:textId="77777777">
      <w:tc>
        <w:tcPr>
          <w:tcW w:w="6379" w:type="dxa"/>
        </w:tcPr>
        <w:p w14:paraId="71C14A35" w14:textId="1D880794" w:rsidR="00685AA7" w:rsidRDefault="00D96DC6">
          <w:proofErr w:type="spellStart"/>
          <w:r>
            <w:rPr>
              <w:b/>
            </w:rPr>
            <w:t>Jukify</w:t>
          </w:r>
          <w:proofErr w:type="spellEnd"/>
        </w:p>
      </w:tc>
      <w:tc>
        <w:tcPr>
          <w:tcW w:w="3179" w:type="dxa"/>
        </w:tcPr>
        <w:p w14:paraId="1F48C1C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002C957" w14:textId="77777777">
      <w:tc>
        <w:tcPr>
          <w:tcW w:w="6379" w:type="dxa"/>
        </w:tcPr>
        <w:p w14:paraId="0E84366A" w14:textId="77777777" w:rsidR="00685AA7" w:rsidRDefault="00B07A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60676">
            <w:t>Vision</w:t>
          </w:r>
          <w:r>
            <w:fldChar w:fldCharType="end"/>
          </w:r>
        </w:p>
      </w:tc>
      <w:tc>
        <w:tcPr>
          <w:tcW w:w="3179" w:type="dxa"/>
        </w:tcPr>
        <w:p w14:paraId="01283EED" w14:textId="3F587539" w:rsidR="00685AA7" w:rsidRDefault="00685AA7">
          <w:r>
            <w:t xml:space="preserve">  Date:  </w:t>
          </w:r>
          <w:r w:rsidR="00D96DC6">
            <w:t>07.10.2021</w:t>
          </w:r>
        </w:p>
      </w:tc>
    </w:tr>
  </w:tbl>
  <w:p w14:paraId="05F2CDC6" w14:textId="77777777" w:rsidR="00685AA7" w:rsidRDefault="00685A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C722DA"/>
    <w:multiLevelType w:val="multilevel"/>
    <w:tmpl w:val="79C6FC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B7798"/>
    <w:rsid w:val="0013791C"/>
    <w:rsid w:val="0019590E"/>
    <w:rsid w:val="002B4085"/>
    <w:rsid w:val="00311FB9"/>
    <w:rsid w:val="00375A4A"/>
    <w:rsid w:val="00416FFE"/>
    <w:rsid w:val="00430390"/>
    <w:rsid w:val="004A50EB"/>
    <w:rsid w:val="004C58A5"/>
    <w:rsid w:val="0052614A"/>
    <w:rsid w:val="005841B9"/>
    <w:rsid w:val="00601658"/>
    <w:rsid w:val="00680EA0"/>
    <w:rsid w:val="00685AA7"/>
    <w:rsid w:val="00687A7A"/>
    <w:rsid w:val="006B1067"/>
    <w:rsid w:val="007767F9"/>
    <w:rsid w:val="00791904"/>
    <w:rsid w:val="007F0A41"/>
    <w:rsid w:val="007F27F1"/>
    <w:rsid w:val="00816C1B"/>
    <w:rsid w:val="008F2E6E"/>
    <w:rsid w:val="009A7828"/>
    <w:rsid w:val="009D243B"/>
    <w:rsid w:val="00A13A30"/>
    <w:rsid w:val="00AE4979"/>
    <w:rsid w:val="00B07A19"/>
    <w:rsid w:val="00BE5737"/>
    <w:rsid w:val="00BF5DC2"/>
    <w:rsid w:val="00C6261C"/>
    <w:rsid w:val="00CF2B56"/>
    <w:rsid w:val="00D014C0"/>
    <w:rsid w:val="00D5508B"/>
    <w:rsid w:val="00D62004"/>
    <w:rsid w:val="00D664EA"/>
    <w:rsid w:val="00D96DC6"/>
    <w:rsid w:val="00E25AFE"/>
    <w:rsid w:val="00E51B6E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F90DE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infoblue0">
    <w:name w:val="infoblue"/>
    <w:basedOn w:val="Standar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krper3">
    <w:name w:val="Body Text 3"/>
    <w:basedOn w:val="Standard"/>
    <w:semiHidden/>
    <w:rPr>
      <w:i/>
      <w:iCs/>
      <w:color w:val="0000FF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3</Pages>
  <Words>543</Words>
  <Characters>3421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Schneider, Patryk</cp:lastModifiedBy>
  <cp:revision>23</cp:revision>
  <cp:lastPrinted>2001-03-15T12:26:00Z</cp:lastPrinted>
  <dcterms:created xsi:type="dcterms:W3CDTF">2018-09-28T13:56:00Z</dcterms:created>
  <dcterms:modified xsi:type="dcterms:W3CDTF">2021-10-07T16:51:00Z</dcterms:modified>
</cp:coreProperties>
</file>