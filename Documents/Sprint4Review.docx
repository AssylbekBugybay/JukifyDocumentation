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A1D6E" w14:textId="6D02B853" w:rsidR="00685AA7" w:rsidRDefault="00D96DC6">
      <w:pPr>
        <w:pStyle w:val="Title"/>
      </w:pPr>
      <w:r>
        <w:t>Jukify</w:t>
      </w:r>
    </w:p>
    <w:p w14:paraId="0B78C072" w14:textId="66856E5F" w:rsidR="00685AA7" w:rsidRDefault="001566FB" w:rsidP="001566FB">
      <w:pPr>
        <w:pStyle w:val="Title"/>
      </w:pPr>
      <w:r>
        <w:t>Sprint 4 Review</w:t>
      </w:r>
    </w:p>
    <w:p w14:paraId="327B7A18" w14:textId="162733F5" w:rsidR="00685AA7" w:rsidRDefault="00685AA7">
      <w:pPr>
        <w:pStyle w:val="Heading1"/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>
        <w:t>Introduction</w:t>
      </w:r>
      <w:bookmarkEnd w:id="0"/>
      <w:bookmarkEnd w:id="1"/>
      <w:bookmarkEnd w:id="2"/>
      <w:bookmarkEnd w:id="3"/>
    </w:p>
    <w:p w14:paraId="31DC9C4E" w14:textId="77777777" w:rsidR="00F659C6" w:rsidRDefault="00F659C6" w:rsidP="00D96DC6">
      <w:r>
        <w:t>Review of the last pre-release sprint for project Jukify.</w:t>
      </w:r>
    </w:p>
    <w:p w14:paraId="57F83504" w14:textId="379D8AA5" w:rsidR="00F659C6" w:rsidRDefault="00F659C6" w:rsidP="00D96DC6">
      <w:r>
        <w:t>Starts 07.01.2022</w:t>
      </w:r>
    </w:p>
    <w:p w14:paraId="2A8C54FE" w14:textId="7765374C" w:rsidR="00F659C6" w:rsidRDefault="00F659C6" w:rsidP="00D96DC6">
      <w:r>
        <w:t>Ends 20.01.2022</w:t>
      </w:r>
    </w:p>
    <w:p w14:paraId="4BEDA76A" w14:textId="2B145AC2" w:rsidR="00F659C6" w:rsidRPr="00D96DC6" w:rsidRDefault="00F659C6" w:rsidP="00D96DC6">
      <w:r>
        <w:t>Overall goal: minimum functionality implementation, full testing, release preparation</w:t>
      </w:r>
    </w:p>
    <w:bookmarkEnd w:id="4"/>
    <w:bookmarkEnd w:id="5"/>
    <w:p w14:paraId="2FACAA7C" w14:textId="65CE0C4B" w:rsidR="00685AA7" w:rsidRDefault="00F659C6" w:rsidP="00D96DC6">
      <w:pPr>
        <w:pStyle w:val="Heading1"/>
      </w:pPr>
      <w:r>
        <w:t>Achievements</w:t>
      </w:r>
    </w:p>
    <w:p w14:paraId="5CAB3586" w14:textId="221E7385" w:rsidR="00685AA7" w:rsidRDefault="00F659C6" w:rsidP="00D96DC6">
      <w:pPr>
        <w:pStyle w:val="Heading2"/>
      </w:pPr>
      <w:r>
        <w:t>Technical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14:paraId="6768701C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F314D1E" w14:textId="59A89554" w:rsidR="00685AA7" w:rsidRDefault="00F659C6">
            <w:pPr>
              <w:pStyle w:val="BodyText"/>
              <w:keepNext/>
              <w:ind w:left="72"/>
            </w:pPr>
            <w:r>
              <w:t>Party history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683FE8" w14:textId="3BDA5C01" w:rsidR="00685AA7" w:rsidRDefault="00F659C6" w:rsidP="00D96DC6">
            <w:r>
              <w:t>Party history has been implemented</w:t>
            </w:r>
          </w:p>
        </w:tc>
      </w:tr>
      <w:tr w:rsidR="00685AA7" w14:paraId="73F9DB2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A1D14B" w14:textId="2BD1F60D" w:rsidR="00685AA7" w:rsidRDefault="00F659C6">
            <w:pPr>
              <w:pStyle w:val="BodyText"/>
              <w:keepNext/>
              <w:ind w:left="72"/>
            </w:pPr>
            <w:r>
              <w:t>View historical party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E6EC08" w14:textId="487FC3A0" w:rsidR="00685AA7" w:rsidRDefault="00F659C6" w:rsidP="00D96DC6">
            <w:r>
              <w:t>Viewing playlist + member song suggestions of a visited party implemented</w:t>
            </w:r>
          </w:p>
        </w:tc>
      </w:tr>
      <w:tr w:rsidR="00685AA7" w14:paraId="377E78E5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F50068" w14:textId="6BF0398A" w:rsidR="00685AA7" w:rsidRDefault="00F659C6">
            <w:pPr>
              <w:pStyle w:val="BodyText"/>
              <w:ind w:left="72"/>
            </w:pPr>
            <w:r>
              <w:t>Song prioritization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1D5CD1" w14:textId="06FDFDBC" w:rsidR="00F659C6" w:rsidRDefault="00F659C6" w:rsidP="00D96DC6">
            <w:r>
              <w:t>Button to make song play earlier implemented (in case song is far on base playlist)</w:t>
            </w:r>
          </w:p>
        </w:tc>
      </w:tr>
      <w:tr w:rsidR="00AA5B2E" w14:paraId="586390FF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FEE8B3F" w14:textId="70B9EE0F" w:rsidR="00AA5B2E" w:rsidRDefault="00AA5B2E">
            <w:pPr>
              <w:pStyle w:val="BodyText"/>
              <w:ind w:left="72"/>
            </w:pPr>
            <w:r>
              <w:t>Bugfixes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0DF4F" w14:textId="5E72AF3F" w:rsidR="00AA5B2E" w:rsidRDefault="00AA5B2E" w:rsidP="00D96DC6">
            <w:r>
              <w:t>Many bugs have been fixed (song addition being put in wrong display order on frontend, song being skipped when refreshing the list)</w:t>
            </w:r>
          </w:p>
        </w:tc>
      </w:tr>
    </w:tbl>
    <w:p w14:paraId="2C479E22" w14:textId="31631AFD" w:rsidR="00F659C6" w:rsidRDefault="00F659C6" w:rsidP="00F659C6">
      <w:pPr>
        <w:pStyle w:val="Heading2"/>
      </w:pPr>
      <w:r>
        <w:t>Formal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659C6" w14:paraId="71D770CC" w14:textId="77777777" w:rsidTr="00EA2FE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B714276" w14:textId="0904EC2D" w:rsidR="00F659C6" w:rsidRDefault="00F659C6" w:rsidP="00EA2FE2">
            <w:pPr>
              <w:pStyle w:val="BodyText"/>
              <w:keepNext/>
              <w:ind w:left="72"/>
            </w:pPr>
            <w:r>
              <w:t>Presentation video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0F6D0E" w14:textId="0D4F082F" w:rsidR="00F659C6" w:rsidRDefault="00F659C6" w:rsidP="00EA2FE2">
            <w:r>
              <w:t>Presentation video has been recorded using 3 real phones, backend server in the cloud and screen mirroring technique</w:t>
            </w:r>
          </w:p>
        </w:tc>
      </w:tr>
      <w:tr w:rsidR="00F659C6" w14:paraId="3B21B5E7" w14:textId="77777777" w:rsidTr="00EA2FE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0F4395" w14:textId="4822CC6C" w:rsidR="00F659C6" w:rsidRDefault="00AA5B2E" w:rsidP="00EA2FE2">
            <w:pPr>
              <w:pStyle w:val="BodyText"/>
              <w:keepNext/>
              <w:ind w:left="72"/>
            </w:pPr>
            <w:r>
              <w:t>Presentation slides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A0A688" w14:textId="2E831F35" w:rsidR="00F659C6" w:rsidRDefault="00AA5B2E" w:rsidP="00EA2FE2">
            <w:r>
              <w:t xml:space="preserve">Presentation slides have been prepared </w:t>
            </w:r>
          </w:p>
        </w:tc>
      </w:tr>
      <w:tr w:rsidR="00F659C6" w14:paraId="5FEC4492" w14:textId="77777777" w:rsidTr="00EA2FE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74C3A8F" w14:textId="25A751CA" w:rsidR="00F659C6" w:rsidRDefault="00AA5B2E" w:rsidP="00AA5B2E">
            <w:pPr>
              <w:pStyle w:val="BodyText"/>
              <w:keepNext/>
              <w:ind w:left="0"/>
            </w:pPr>
            <w:r>
              <w:t xml:space="preserve"> Source code documentation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6F390B" w14:textId="649DAD2F" w:rsidR="00F659C6" w:rsidRDefault="00AA5B2E" w:rsidP="00EA2FE2">
            <w:r>
              <w:t xml:space="preserve">Source code documentation has been generated using pydoc and javadoc </w:t>
            </w:r>
          </w:p>
        </w:tc>
      </w:tr>
      <w:tr w:rsidR="00F659C6" w14:paraId="080D3E5D" w14:textId="77777777" w:rsidTr="00EA2FE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60F6C42" w14:textId="4E432CA4" w:rsidR="00F659C6" w:rsidRDefault="001B0223" w:rsidP="00EA2FE2">
            <w:pPr>
              <w:pStyle w:val="BodyText"/>
              <w:ind w:left="72"/>
            </w:pPr>
            <w:r>
              <w:t>Technical documentation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B8E3F0" w14:textId="541828E6" w:rsidR="00F659C6" w:rsidRDefault="001B0223" w:rsidP="00EA2FE2">
            <w:r>
              <w:t>Early documentation has been refined, new documentation has been added</w:t>
            </w:r>
          </w:p>
        </w:tc>
      </w:tr>
    </w:tbl>
    <w:p w14:paraId="5BF22DA1" w14:textId="085A0367" w:rsidR="001B0223" w:rsidRDefault="001B0223" w:rsidP="001B0223">
      <w:pPr>
        <w:pStyle w:val="Heading1"/>
      </w:pPr>
      <w:r>
        <w:t>Failures</w:t>
      </w:r>
    </w:p>
    <w:p w14:paraId="6F0652A2" w14:textId="02D26CCA" w:rsidR="001B0223" w:rsidRDefault="001B0223" w:rsidP="001B0223">
      <w:pPr>
        <w:pStyle w:val="Heading2"/>
      </w:pPr>
      <w:r>
        <w:t>Technical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1B0223" w14:paraId="71F1204B" w14:textId="77777777" w:rsidTr="00EA2FE2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1A9775" w14:textId="2ADAD621" w:rsidR="001B0223" w:rsidRDefault="001B0223" w:rsidP="00EA2FE2">
            <w:pPr>
              <w:pStyle w:val="BodyText"/>
              <w:keepNext/>
              <w:ind w:left="72"/>
            </w:pPr>
            <w:r>
              <w:t>User management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314356" w14:textId="2EE8C93A" w:rsidR="001B0223" w:rsidRDefault="001B0223" w:rsidP="00EA2FE2">
            <w:r>
              <w:t>User management has not been implemented</w:t>
            </w:r>
          </w:p>
        </w:tc>
      </w:tr>
      <w:tr w:rsidR="001B0223" w14:paraId="6708CCB6" w14:textId="77777777" w:rsidTr="00EA2FE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A70C65F" w14:textId="040FA796" w:rsidR="001B0223" w:rsidRDefault="001B0223" w:rsidP="00EA2FE2">
            <w:pPr>
              <w:pStyle w:val="BodyText"/>
              <w:keepNext/>
              <w:ind w:left="72"/>
            </w:pPr>
            <w:r>
              <w:t>Rating system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76FE5B" w14:textId="23F5D242" w:rsidR="001B0223" w:rsidRDefault="001B0223" w:rsidP="00EA2FE2">
            <w:r>
              <w:t>Rating system has not been implemented</w:t>
            </w:r>
          </w:p>
        </w:tc>
      </w:tr>
      <w:tr w:rsidR="001B0223" w14:paraId="4D3BC4A7" w14:textId="77777777" w:rsidTr="00EA2FE2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7A25249" w14:textId="484DF901" w:rsidR="001B0223" w:rsidRDefault="001B0223" w:rsidP="00EA2FE2">
            <w:pPr>
              <w:pStyle w:val="BodyText"/>
              <w:ind w:left="72"/>
            </w:pPr>
            <w:r>
              <w:t>Poll system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3B9124" w14:textId="79A4AF4B" w:rsidR="001B0223" w:rsidRDefault="001B0223" w:rsidP="00EA2FE2">
            <w:r>
              <w:t>Poll system has not been implemented</w:t>
            </w:r>
          </w:p>
        </w:tc>
      </w:tr>
    </w:tbl>
    <w:p w14:paraId="7CAFFA8D" w14:textId="77777777" w:rsidR="001B0223" w:rsidRPr="001B0223" w:rsidRDefault="001B0223" w:rsidP="001B0223"/>
    <w:p w14:paraId="609D04EA" w14:textId="06A7987F" w:rsidR="001B0223" w:rsidRDefault="001B0223" w:rsidP="001B0223">
      <w:pPr>
        <w:pStyle w:val="Heading2"/>
      </w:pPr>
      <w:r>
        <w:t>Formal</w:t>
      </w:r>
    </w:p>
    <w:p w14:paraId="6691F569" w14:textId="6C955AAC" w:rsidR="001B0223" w:rsidRDefault="0089696D" w:rsidP="001B0223">
      <w:pPr>
        <w:ind w:left="720"/>
      </w:pPr>
      <w:r>
        <w:t>N</w:t>
      </w:r>
      <w:r w:rsidR="001B0223">
        <w:t>one</w:t>
      </w:r>
    </w:p>
    <w:p w14:paraId="38C46BF3" w14:textId="32DB2418" w:rsidR="0089696D" w:rsidRDefault="0089696D" w:rsidP="0089696D">
      <w:pPr>
        <w:pStyle w:val="Heading2"/>
      </w:pPr>
      <w:r>
        <w:t>Discussion</w:t>
      </w:r>
    </w:p>
    <w:p w14:paraId="1C047806" w14:textId="0F83E0C2" w:rsidR="0089696D" w:rsidRDefault="0089696D" w:rsidP="0089696D">
      <w:r>
        <w:t xml:space="preserve">A lot of stuff did not make it to release version due to various reasons – technical limitations </w:t>
      </w:r>
      <w:r w:rsidR="00C130EF">
        <w:t xml:space="preserve">of our approach </w:t>
      </w:r>
      <w:r w:rsidR="0087661C">
        <w:t>being the most prominent ones. As an example, a poll system would require us to</w:t>
      </w:r>
      <w:r w:rsidR="00976ADF">
        <w:t xml:space="preserve"> either</w:t>
      </w:r>
      <w:r w:rsidR="0087661C">
        <w:t>:</w:t>
      </w:r>
    </w:p>
    <w:p w14:paraId="6CE2A80D" w14:textId="0C5E9FD3" w:rsidR="0087661C" w:rsidRDefault="0087661C" w:rsidP="0087661C">
      <w:pPr>
        <w:pStyle w:val="ListParagraph"/>
        <w:numPr>
          <w:ilvl w:val="0"/>
          <w:numId w:val="32"/>
        </w:numPr>
      </w:pPr>
      <w:r>
        <w:t>Swap used protocol from HTTP to MQTT/Websockets (to let server inform clients that a poll has been started)</w:t>
      </w:r>
      <w:r w:rsidR="00E61ABC">
        <w:t xml:space="preserve"> OR</w:t>
      </w:r>
    </w:p>
    <w:p w14:paraId="2A64A3B1" w14:textId="16EBB0C4" w:rsidR="0087661C" w:rsidRPr="0089696D" w:rsidRDefault="0087661C" w:rsidP="0087661C">
      <w:pPr>
        <w:pStyle w:val="ListParagraph"/>
        <w:numPr>
          <w:ilvl w:val="0"/>
          <w:numId w:val="32"/>
        </w:numPr>
      </w:pPr>
      <w:r>
        <w:t>Make a painful workaround using HTTP that would require background service sending requests to the server periodically to check for updates regarding polls</w:t>
      </w:r>
    </w:p>
    <w:p w14:paraId="3A736A81" w14:textId="77777777" w:rsidR="0089696D" w:rsidRPr="001B0223" w:rsidRDefault="0089696D" w:rsidP="001B0223">
      <w:pPr>
        <w:ind w:left="720"/>
      </w:pPr>
    </w:p>
    <w:p w14:paraId="6C3ED962" w14:textId="77777777" w:rsidR="00F659C6" w:rsidRPr="002B4085" w:rsidRDefault="00F659C6" w:rsidP="00816C1B">
      <w:pPr>
        <w:pStyle w:val="BodyText"/>
        <w:ind w:left="0"/>
      </w:pPr>
    </w:p>
    <w:sectPr w:rsidR="00F659C6" w:rsidRPr="002B4085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88891" w14:textId="77777777" w:rsidR="005061BD" w:rsidRDefault="005061BD">
      <w:pPr>
        <w:spacing w:line="240" w:lineRule="auto"/>
      </w:pPr>
      <w:r>
        <w:separator/>
      </w:r>
    </w:p>
  </w:endnote>
  <w:endnote w:type="continuationSeparator" w:id="0">
    <w:p w14:paraId="5C13EE9F" w14:textId="77777777" w:rsidR="005061BD" w:rsidRDefault="005061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2AC72D8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051ECB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D7B278A" w14:textId="593A30F6"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0A62DF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A62DF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8A8B22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F60676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362B5A95" w14:textId="77777777"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768F" w14:textId="77777777" w:rsidR="005061BD" w:rsidRDefault="005061BD">
      <w:pPr>
        <w:spacing w:line="240" w:lineRule="auto"/>
      </w:pPr>
      <w:r>
        <w:separator/>
      </w:r>
    </w:p>
  </w:footnote>
  <w:footnote w:type="continuationSeparator" w:id="0">
    <w:p w14:paraId="2C739DD7" w14:textId="77777777" w:rsidR="005061BD" w:rsidRDefault="005061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453E9FC6" w14:textId="77777777">
      <w:tc>
        <w:tcPr>
          <w:tcW w:w="6379" w:type="dxa"/>
        </w:tcPr>
        <w:p w14:paraId="71C14A35" w14:textId="1D880794" w:rsidR="00685AA7" w:rsidRDefault="00D96DC6">
          <w:r>
            <w:rPr>
              <w:b/>
            </w:rPr>
            <w:t>Jukify</w:t>
          </w:r>
        </w:p>
      </w:tc>
      <w:tc>
        <w:tcPr>
          <w:tcW w:w="3179" w:type="dxa"/>
        </w:tcPr>
        <w:p w14:paraId="1F48C1C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002C957" w14:textId="77777777">
      <w:tc>
        <w:tcPr>
          <w:tcW w:w="6379" w:type="dxa"/>
        </w:tcPr>
        <w:p w14:paraId="0E84366A" w14:textId="3657A199" w:rsidR="00685AA7" w:rsidRDefault="00F659C6">
          <w:r>
            <w:t>Sprint 4 Review</w:t>
          </w:r>
        </w:p>
      </w:tc>
      <w:tc>
        <w:tcPr>
          <w:tcW w:w="3179" w:type="dxa"/>
        </w:tcPr>
        <w:p w14:paraId="01283EED" w14:textId="2125AA76" w:rsidR="00685AA7" w:rsidRDefault="00685AA7">
          <w:r>
            <w:t xml:space="preserve">  Date:  </w:t>
          </w:r>
          <w:r w:rsidR="00F659C6">
            <w:t>18.01.2022</w:t>
          </w:r>
        </w:p>
      </w:tc>
    </w:tr>
  </w:tbl>
  <w:p w14:paraId="05F2CDC6" w14:textId="77777777"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4C722DA"/>
    <w:multiLevelType w:val="multilevel"/>
    <w:tmpl w:val="79C6FC5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E555020"/>
    <w:multiLevelType w:val="hybridMultilevel"/>
    <w:tmpl w:val="48241F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8FB4D54"/>
    <w:multiLevelType w:val="hybridMultilevel"/>
    <w:tmpl w:val="B088D1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9"/>
  </w:num>
  <w:num w:numId="6">
    <w:abstractNumId w:val="21"/>
  </w:num>
  <w:num w:numId="7">
    <w:abstractNumId w:val="20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8"/>
  </w:num>
  <w:num w:numId="11">
    <w:abstractNumId w:val="4"/>
  </w:num>
  <w:num w:numId="12">
    <w:abstractNumId w:val="15"/>
  </w:num>
  <w:num w:numId="13">
    <w:abstractNumId w:val="13"/>
  </w:num>
  <w:num w:numId="14">
    <w:abstractNumId w:val="27"/>
  </w:num>
  <w:num w:numId="15">
    <w:abstractNumId w:val="12"/>
  </w:num>
  <w:num w:numId="16">
    <w:abstractNumId w:val="5"/>
  </w:num>
  <w:num w:numId="17">
    <w:abstractNumId w:val="26"/>
  </w:num>
  <w:num w:numId="18">
    <w:abstractNumId w:val="18"/>
  </w:num>
  <w:num w:numId="19">
    <w:abstractNumId w:val="6"/>
  </w:num>
  <w:num w:numId="20">
    <w:abstractNumId w:val="17"/>
  </w:num>
  <w:num w:numId="21">
    <w:abstractNumId w:val="11"/>
  </w:num>
  <w:num w:numId="22">
    <w:abstractNumId w:val="25"/>
  </w:num>
  <w:num w:numId="23">
    <w:abstractNumId w:val="10"/>
  </w:num>
  <w:num w:numId="24">
    <w:abstractNumId w:val="9"/>
  </w:num>
  <w:num w:numId="25">
    <w:abstractNumId w:val="7"/>
  </w:num>
  <w:num w:numId="26">
    <w:abstractNumId w:val="23"/>
  </w:num>
  <w:num w:numId="27">
    <w:abstractNumId w:val="24"/>
  </w:num>
  <w:num w:numId="28">
    <w:abstractNumId w:val="30"/>
  </w:num>
  <w:num w:numId="29">
    <w:abstractNumId w:val="16"/>
  </w:num>
  <w:num w:numId="30">
    <w:abstractNumId w:val="8"/>
  </w:num>
  <w:num w:numId="31">
    <w:abstractNumId w:val="22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676"/>
    <w:rsid w:val="000A62DF"/>
    <w:rsid w:val="000B7798"/>
    <w:rsid w:val="0013791C"/>
    <w:rsid w:val="001566FB"/>
    <w:rsid w:val="0019590E"/>
    <w:rsid w:val="001B0223"/>
    <w:rsid w:val="002B4085"/>
    <w:rsid w:val="00311FB9"/>
    <w:rsid w:val="00375A4A"/>
    <w:rsid w:val="00416FFE"/>
    <w:rsid w:val="00430390"/>
    <w:rsid w:val="004A50EB"/>
    <w:rsid w:val="004C58A5"/>
    <w:rsid w:val="005061BD"/>
    <w:rsid w:val="0052614A"/>
    <w:rsid w:val="005841B9"/>
    <w:rsid w:val="00601658"/>
    <w:rsid w:val="00680EA0"/>
    <w:rsid w:val="00685AA7"/>
    <w:rsid w:val="00687A7A"/>
    <w:rsid w:val="006B1067"/>
    <w:rsid w:val="0070500B"/>
    <w:rsid w:val="007767F9"/>
    <w:rsid w:val="00791904"/>
    <w:rsid w:val="007F0A41"/>
    <w:rsid w:val="007F27F1"/>
    <w:rsid w:val="00804990"/>
    <w:rsid w:val="00816C1B"/>
    <w:rsid w:val="0087661C"/>
    <w:rsid w:val="0089696D"/>
    <w:rsid w:val="008F2E6E"/>
    <w:rsid w:val="00976ADF"/>
    <w:rsid w:val="009A7828"/>
    <w:rsid w:val="009D243B"/>
    <w:rsid w:val="00A13A30"/>
    <w:rsid w:val="00AA5B2E"/>
    <w:rsid w:val="00AE4979"/>
    <w:rsid w:val="00B07A19"/>
    <w:rsid w:val="00BE5737"/>
    <w:rsid w:val="00BF5DC2"/>
    <w:rsid w:val="00C130EF"/>
    <w:rsid w:val="00C6261C"/>
    <w:rsid w:val="00CF2B56"/>
    <w:rsid w:val="00D014C0"/>
    <w:rsid w:val="00D5508B"/>
    <w:rsid w:val="00D62004"/>
    <w:rsid w:val="00D664EA"/>
    <w:rsid w:val="00D96DC6"/>
    <w:rsid w:val="00E25AFE"/>
    <w:rsid w:val="00E51B6E"/>
    <w:rsid w:val="00E61ABC"/>
    <w:rsid w:val="00F60676"/>
    <w:rsid w:val="00F6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2F90DE"/>
  <w15:chartTrackingRefBased/>
  <w15:docId w15:val="{6C476E67-B31D-476E-B826-C850F0CC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8766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er\Buecherei\SoftwareEngineering\Prozesse\openup\openup\core.tech.common.extend_supp\guidances\templates\resources\visio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0</TotalTime>
  <Pages>1</Pages>
  <Words>233</Words>
  <Characters>1472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Klaus Baer</dc:creator>
  <cp:keywords/>
  <dc:description/>
  <cp:lastModifiedBy>Schneider, Patryk</cp:lastModifiedBy>
  <cp:revision>33</cp:revision>
  <cp:lastPrinted>2022-01-18T10:38:00Z</cp:lastPrinted>
  <dcterms:created xsi:type="dcterms:W3CDTF">2018-09-28T13:56:00Z</dcterms:created>
  <dcterms:modified xsi:type="dcterms:W3CDTF">2022-01-18T11:11:00Z</dcterms:modified>
</cp:coreProperties>
</file>